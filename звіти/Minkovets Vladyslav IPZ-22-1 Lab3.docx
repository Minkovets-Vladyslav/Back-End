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6E6B5476" w:rsidR="001863E3" w:rsidRPr="001577EF" w:rsidRDefault="00E21415" w:rsidP="001863E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 робота №3</w:t>
      </w:r>
    </w:p>
    <w:p w14:paraId="3A330AAB" w14:textId="532D057B" w:rsidR="00E21415" w:rsidRDefault="00E21415" w:rsidP="00E21415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 w:rsidRPr="00E21415">
        <w:rPr>
          <w:rFonts w:ascii="Times New Roman" w:hAnsi="Times New Roman"/>
          <w:b/>
          <w:sz w:val="28"/>
        </w:rPr>
        <w:t>Cookie. Session. Робота з файлами та каталогами</w:t>
      </w:r>
    </w:p>
    <w:p w14:paraId="15AC8447" w14:textId="77777777" w:rsidR="00E21415" w:rsidRDefault="001863E3" w:rsidP="00E21415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5B5760">
        <w:rPr>
          <w:rFonts w:ascii="Times New Roman" w:hAnsi="Times New Roman"/>
          <w:b/>
          <w:i/>
          <w:sz w:val="28"/>
          <w:szCs w:val="32"/>
        </w:rPr>
        <w:t>Мета:</w:t>
      </w:r>
      <w:r w:rsidRPr="005B5760">
        <w:rPr>
          <w:rFonts w:ascii="Times New Roman" w:hAnsi="Times New Roman"/>
          <w:b/>
          <w:sz w:val="28"/>
          <w:szCs w:val="32"/>
        </w:rPr>
        <w:t xml:space="preserve"> </w:t>
      </w:r>
      <w:r w:rsidR="00E21415" w:rsidRPr="005B5760">
        <w:rPr>
          <w:rFonts w:ascii="Times New Roman" w:hAnsi="Times New Roman"/>
          <w:sz w:val="28"/>
          <w:szCs w:val="32"/>
        </w:rPr>
        <w:t>навчитися працювати з файлами: створювати, читати, записувати і видаляти дані з файлів, навчитися працювати з каталогами, cookie, session, передавати файли через форми і приймати файли у PHP-скрипті</w:t>
      </w:r>
    </w:p>
    <w:p w14:paraId="142214DC" w14:textId="49AD583C" w:rsidR="001863E3" w:rsidRDefault="001863E3" w:rsidP="00E21415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 w:rsidRPr="001577EF">
        <w:rPr>
          <w:rFonts w:ascii="Times New Roman" w:hAnsi="Times New Roman"/>
          <w:b/>
          <w:sz w:val="28"/>
        </w:rPr>
        <w:t>Хід роботи:</w:t>
      </w:r>
    </w:p>
    <w:p w14:paraId="1A1EC2E7" w14:textId="77777777" w:rsidR="00E21415" w:rsidRPr="001577EF" w:rsidRDefault="00E21415" w:rsidP="00E21415">
      <w:pPr>
        <w:spacing w:after="0" w:line="360" w:lineRule="auto"/>
        <w:ind w:firstLine="708"/>
        <w:jc w:val="center"/>
        <w:rPr>
          <w:rFonts w:ascii="Times New Roman" w:hAnsi="Times New Roman"/>
          <w:sz w:val="32"/>
          <w:szCs w:val="32"/>
        </w:rPr>
      </w:pPr>
    </w:p>
    <w:p w14:paraId="0E0D18FA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b/>
          <w:sz w:val="28"/>
        </w:rPr>
        <w:t>Завдання 0:</w:t>
      </w:r>
      <w:r w:rsidRPr="00E21415">
        <w:rPr>
          <w:rFonts w:ascii="Times New Roman" w:hAnsi="Times New Roman"/>
          <w:sz w:val="28"/>
        </w:rPr>
        <w:t xml:space="preserve"> Ретельно вивчити теорію за посиланням:</w:t>
      </w:r>
    </w:p>
    <w:p w14:paraId="2783F8C7" w14:textId="77777777" w:rsidR="00E21415" w:rsidRPr="00E21415" w:rsidRDefault="00E21415" w:rsidP="00E21415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47AB6DBF" w14:textId="21E824F4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https://ww</w:t>
      </w:r>
      <w:r>
        <w:rPr>
          <w:rFonts w:ascii="Times New Roman" w:hAnsi="Times New Roman"/>
          <w:sz w:val="28"/>
        </w:rPr>
        <w:t>w.w3schools.com/php/default.asp</w:t>
      </w:r>
    </w:p>
    <w:p w14:paraId="169E03EB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Ознайомитись з:</w:t>
      </w:r>
    </w:p>
    <w:p w14:paraId="47090571" w14:textId="77777777" w:rsidR="00E21415" w:rsidRPr="00E21415" w:rsidRDefault="00E21415" w:rsidP="00E21415">
      <w:pPr>
        <w:pStyle w:val="a9"/>
        <w:numPr>
          <w:ilvl w:val="0"/>
          <w:numId w:val="18"/>
        </w:numPr>
        <w:spacing w:after="0" w:line="360" w:lineRule="auto"/>
        <w:ind w:left="106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Роботою з формою:</w:t>
      </w:r>
    </w:p>
    <w:p w14:paraId="4022AD4C" w14:textId="77777777" w:rsidR="00E21415" w:rsidRPr="00E21415" w:rsidRDefault="00E21415" w:rsidP="00E21415">
      <w:pPr>
        <w:pStyle w:val="a9"/>
        <w:numPr>
          <w:ilvl w:val="0"/>
          <w:numId w:val="15"/>
        </w:numPr>
        <w:spacing w:after="0" w:line="360" w:lineRule="auto"/>
        <w:ind w:left="142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Отримання даних із рядка запиту</w:t>
      </w:r>
    </w:p>
    <w:p w14:paraId="0D5F1002" w14:textId="77777777" w:rsidR="00E21415" w:rsidRPr="00E21415" w:rsidRDefault="00E21415" w:rsidP="00E21415">
      <w:pPr>
        <w:pStyle w:val="a9"/>
        <w:numPr>
          <w:ilvl w:val="0"/>
          <w:numId w:val="15"/>
        </w:numPr>
        <w:spacing w:after="0" w:line="360" w:lineRule="auto"/>
        <w:ind w:left="142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Відправлення форм. POST-запити</w:t>
      </w:r>
    </w:p>
    <w:p w14:paraId="12F5D693" w14:textId="77777777" w:rsidR="00E21415" w:rsidRPr="00E21415" w:rsidRDefault="00E21415" w:rsidP="00E21415">
      <w:pPr>
        <w:pStyle w:val="a9"/>
        <w:numPr>
          <w:ilvl w:val="0"/>
          <w:numId w:val="15"/>
        </w:numPr>
        <w:spacing w:after="0" w:line="360" w:lineRule="auto"/>
        <w:ind w:left="142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Відправлення масивів</w:t>
      </w:r>
    </w:p>
    <w:p w14:paraId="62D58E00" w14:textId="6EA1AE55" w:rsidR="00E21415" w:rsidRPr="00E21415" w:rsidRDefault="00E21415" w:rsidP="00E21415">
      <w:pPr>
        <w:pStyle w:val="a9"/>
        <w:numPr>
          <w:ilvl w:val="0"/>
          <w:numId w:val="17"/>
        </w:numPr>
        <w:spacing w:after="0" w:line="360" w:lineRule="auto"/>
        <w:ind w:left="142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Надсилання файлів на сервер</w:t>
      </w:r>
    </w:p>
    <w:p w14:paraId="35B57742" w14:textId="77777777" w:rsidR="00E21415" w:rsidRPr="00E21415" w:rsidRDefault="00E21415" w:rsidP="00E21415">
      <w:pPr>
        <w:pStyle w:val="a9"/>
        <w:numPr>
          <w:ilvl w:val="0"/>
          <w:numId w:val="18"/>
        </w:numPr>
        <w:spacing w:after="0" w:line="360" w:lineRule="auto"/>
        <w:ind w:left="106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Роботою з cookie та сесіями:</w:t>
      </w:r>
    </w:p>
    <w:p w14:paraId="0DACEFFA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3E7F0ADC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b/>
          <w:sz w:val="28"/>
        </w:rPr>
        <w:t>Завдання 1:</w:t>
      </w:r>
      <w:r w:rsidRPr="00E21415">
        <w:rPr>
          <w:rFonts w:ascii="Times New Roman" w:hAnsi="Times New Roman"/>
          <w:sz w:val="28"/>
        </w:rPr>
        <w:t xml:space="preserve"> Робота з cookie (1 завдання)</w:t>
      </w:r>
    </w:p>
    <w:p w14:paraId="2AD066E0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180767C2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Створіть на сторінці 3 посилання: «Великий шрифт», «Середній шрифт», «Маленький шрифт»</w:t>
      </w:r>
    </w:p>
    <w:p w14:paraId="6F2442C8" w14:textId="2AC394FB" w:rsidR="005B5760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В залежності від того, на яке посилання натисне користувач, ви повинні встановити певний розмір шрифту, при цьому він повинен зберігатися і при переході на інші сторінки поточного сайту</w:t>
      </w:r>
    </w:p>
    <w:p w14:paraId="2C373D1F" w14:textId="77777777" w:rsidR="005B5760" w:rsidRDefault="005B5760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1851D58" w14:textId="77777777" w:rsid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77D6D373" w14:textId="0FB1BC6B" w:rsidR="005B5760" w:rsidRDefault="005B5760" w:rsidP="005B5760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2E8AFB6" wp14:editId="63A9D067">
            <wp:extent cx="1552792" cy="1028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0A12" w14:textId="711A7BDF" w:rsidR="005B5760" w:rsidRPr="005B5760" w:rsidRDefault="005B5760" w:rsidP="005B5760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1.Завдання 1</w:t>
      </w:r>
    </w:p>
    <w:p w14:paraId="27A64B93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5D22F388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b/>
          <w:sz w:val="28"/>
        </w:rPr>
        <w:t>Завдання 2:</w:t>
      </w:r>
      <w:r w:rsidRPr="00E21415">
        <w:rPr>
          <w:rFonts w:ascii="Times New Roman" w:hAnsi="Times New Roman"/>
          <w:sz w:val="28"/>
        </w:rPr>
        <w:t xml:space="preserve"> Робота з session (1 завдання)</w:t>
      </w:r>
    </w:p>
    <w:p w14:paraId="20E5926F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222F60A0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Створіть форму авторизації з полями «Логін» та «Пароль»</w:t>
      </w:r>
    </w:p>
    <w:p w14:paraId="0E9AABBA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Якщо був введений логін «Admin» та пароль «password», то вивести повідомлення «Добрий день, Admin!», інакше вивести повідомлення про невірність введення логіна або пароля</w:t>
      </w:r>
    </w:p>
    <w:p w14:paraId="5EBAAAA0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При кожному оновленні сторінки, якщо користувач вже пройшов успішно авторизацію, повинно виводитись привітання, а якщо користувач не пройшов авторизацію, або вийшов, то вивести форму авторизації</w:t>
      </w:r>
    </w:p>
    <w:p w14:paraId="3A30B4D6" w14:textId="3F6F18C2" w:rsidR="00E21415" w:rsidRDefault="005B5760" w:rsidP="005B576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 w:rsidRPr="005B5760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62AF8BD9" wp14:editId="0395016A">
            <wp:extent cx="1838582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6C9" w14:textId="4DD1C5C6" w:rsidR="005B5760" w:rsidRPr="005B5760" w:rsidRDefault="005B5760" w:rsidP="005B5760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2.Завдання 2</w:t>
      </w:r>
    </w:p>
    <w:p w14:paraId="2415A2D2" w14:textId="77777777" w:rsidR="005B5760" w:rsidRPr="00F555CD" w:rsidRDefault="005B5760" w:rsidP="005B576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</w:p>
    <w:p w14:paraId="7996411E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b/>
          <w:sz w:val="28"/>
        </w:rPr>
        <w:t>Завдання 3</w:t>
      </w:r>
      <w:r w:rsidRPr="00E21415">
        <w:rPr>
          <w:rFonts w:ascii="Times New Roman" w:hAnsi="Times New Roman"/>
          <w:sz w:val="28"/>
        </w:rPr>
        <w:t xml:space="preserve"> Робота з файлами (3 завдання)</w:t>
      </w:r>
    </w:p>
    <w:p w14:paraId="144D11C3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 xml:space="preserve"> </w:t>
      </w:r>
    </w:p>
    <w:p w14:paraId="6BAF3509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Створіть форму з полями Ім’я та Коментар.</w:t>
      </w:r>
    </w:p>
    <w:p w14:paraId="3B929A3F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 xml:space="preserve"> Опрацюйте форму, записавши введені дані в файл з коментарями.</w:t>
      </w:r>
    </w:p>
    <w:p w14:paraId="02344605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 xml:space="preserve"> На цій же сторінці виведіть всі поточні коментарі в таблицю, зчитавши їх з файла (1 коментар – 1 рядок).</w:t>
      </w:r>
    </w:p>
    <w:p w14:paraId="2A6EED35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i/>
          <w:sz w:val="28"/>
        </w:rPr>
        <w:t>Примітка1:</w:t>
      </w:r>
      <w:r w:rsidRPr="00E21415">
        <w:rPr>
          <w:rFonts w:ascii="Times New Roman" w:hAnsi="Times New Roman"/>
          <w:sz w:val="28"/>
        </w:rPr>
        <w:t xml:space="preserve"> ви повинні подумати, в якому вигляді треба зберігати коментарі в файл, та чим розділяти самі коментарі, щоб потім було легко розібрати цей файл і вивести необхідну інформацію на сторінку.</w:t>
      </w:r>
    </w:p>
    <w:p w14:paraId="7C8ED75B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i/>
          <w:sz w:val="28"/>
        </w:rPr>
        <w:t>Примітка2:</w:t>
      </w:r>
      <w:r w:rsidRPr="00E21415">
        <w:rPr>
          <w:rFonts w:ascii="Times New Roman" w:hAnsi="Times New Roman"/>
          <w:sz w:val="28"/>
        </w:rPr>
        <w:t xml:space="preserve"> Можете використати функції  fgets() та fseek()</w:t>
      </w:r>
    </w:p>
    <w:p w14:paraId="0EE8AB62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0F0382AE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 xml:space="preserve">2) Дано два файли зі словами, розділеними пробілами. </w:t>
      </w:r>
    </w:p>
    <w:p w14:paraId="14B909E8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19BDC1B4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 xml:space="preserve">Створити 3 нових файли, які будуть містити: </w:t>
      </w:r>
    </w:p>
    <w:p w14:paraId="1FBCE79D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2D0E47FB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 xml:space="preserve">а) рядки, які зустрічаються тільки в першому файлі; </w:t>
      </w:r>
    </w:p>
    <w:p w14:paraId="17EC28C6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 xml:space="preserve">б) рядки, які зустрічаються в обох файлах; </w:t>
      </w:r>
    </w:p>
    <w:p w14:paraId="59E4FD6F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в) рядки, які зустрічаються в кожному файлі більше двох разів.</w:t>
      </w:r>
    </w:p>
    <w:p w14:paraId="40DB6C6E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3CDBA163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Створити форму, в яку користувач вводить ім’я файлу з тих що були створені вище, і цей файл має бути видалений</w:t>
      </w:r>
    </w:p>
    <w:p w14:paraId="50CB1C3E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 xml:space="preserve"> </w:t>
      </w:r>
    </w:p>
    <w:p w14:paraId="1B076917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3) Дан файл зі словами. Впорядкувати слова за алфавітом.</w:t>
      </w:r>
    </w:p>
    <w:p w14:paraId="065766C9" w14:textId="1D5FCBBD" w:rsidR="00E21415" w:rsidRDefault="00F555CD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555CD">
        <w:rPr>
          <w:rFonts w:ascii="Times New Roman" w:hAnsi="Times New Roman"/>
          <w:sz w:val="28"/>
        </w:rPr>
        <w:drawing>
          <wp:inline distT="0" distB="0" distL="0" distR="0" wp14:anchorId="4BA47AF4" wp14:editId="7D25EFB2">
            <wp:extent cx="5238750" cy="427967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025" cy="42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5C87" w14:textId="3C01C941" w:rsidR="00F555CD" w:rsidRPr="005B5760" w:rsidRDefault="00F555CD" w:rsidP="00F555CD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3.Завдання 3</w:t>
      </w:r>
    </w:p>
    <w:p w14:paraId="7F17CAAD" w14:textId="0C234E0D" w:rsidR="00F555CD" w:rsidRDefault="00F555C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1760A5C" w14:textId="77777777" w:rsidR="00F555CD" w:rsidRPr="00E21415" w:rsidRDefault="00F555CD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2017F565" w14:textId="691DF08C" w:rsidR="00E21415" w:rsidRPr="00E21415" w:rsidRDefault="00E21415" w:rsidP="005B576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b/>
          <w:sz w:val="28"/>
        </w:rPr>
        <w:t>Завдання 4.</w:t>
      </w:r>
      <w:r w:rsidRPr="00E21415">
        <w:rPr>
          <w:rFonts w:ascii="Times New Roman" w:hAnsi="Times New Roman"/>
          <w:sz w:val="28"/>
        </w:rPr>
        <w:t xml:space="preserve"> Передача файлів через фор</w:t>
      </w:r>
      <w:r w:rsidR="005B5760">
        <w:rPr>
          <w:rFonts w:ascii="Times New Roman" w:hAnsi="Times New Roman"/>
          <w:sz w:val="28"/>
        </w:rPr>
        <w:t xml:space="preserve">ми і прийом файлів у PHP-скрипті </w:t>
      </w:r>
      <w:r w:rsidRPr="00E21415">
        <w:rPr>
          <w:rFonts w:ascii="Times New Roman" w:hAnsi="Times New Roman"/>
          <w:sz w:val="28"/>
        </w:rPr>
        <w:t>(1 завдання)</w:t>
      </w:r>
    </w:p>
    <w:p w14:paraId="522DE64D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5E9042B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Розробіть форму для завантаження зображень на сервер. Після відправлення форми, зображення повинні бути прийняті PHP-скриптом, завантажені на сервер та збережені в певному каталозі.</w:t>
      </w:r>
    </w:p>
    <w:p w14:paraId="1751CA8D" w14:textId="61744FC1" w:rsidR="00E21415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300CB6">
        <w:rPr>
          <w:rFonts w:ascii="Times New Roman" w:hAnsi="Times New Roman"/>
          <w:sz w:val="28"/>
        </w:rPr>
        <w:drawing>
          <wp:inline distT="0" distB="0" distL="0" distR="0" wp14:anchorId="3BE01F2B" wp14:editId="2018955B">
            <wp:extent cx="4248743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0F3E" w14:textId="258E28B2" w:rsidR="00300CB6" w:rsidRPr="005B5760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4</w:t>
      </w:r>
      <w:r>
        <w:rPr>
          <w:rFonts w:ascii="Times New Roman" w:hAnsi="Times New Roman"/>
          <w:sz w:val="28"/>
        </w:rPr>
        <w:t>.Завданн</w:t>
      </w:r>
      <w:r>
        <w:rPr>
          <w:rFonts w:ascii="Times New Roman" w:hAnsi="Times New Roman"/>
          <w:sz w:val="28"/>
        </w:rPr>
        <w:t>я 4</w:t>
      </w:r>
    </w:p>
    <w:p w14:paraId="46247714" w14:textId="77777777" w:rsidR="00300CB6" w:rsidRPr="00E21415" w:rsidRDefault="00300CB6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37D45066" w14:textId="193AAEA1" w:rsid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5B5760">
        <w:rPr>
          <w:rFonts w:ascii="Times New Roman" w:hAnsi="Times New Roman"/>
          <w:b/>
          <w:sz w:val="28"/>
        </w:rPr>
        <w:t>Завдання 5</w:t>
      </w:r>
      <w:r w:rsidRPr="00E21415">
        <w:rPr>
          <w:rFonts w:ascii="Times New Roman" w:hAnsi="Times New Roman"/>
          <w:sz w:val="28"/>
        </w:rPr>
        <w:t xml:space="preserve"> Робота з каталогами (1 завдання)</w:t>
      </w:r>
    </w:p>
    <w:p w14:paraId="7B4A029E" w14:textId="77777777" w:rsidR="005B5760" w:rsidRPr="00E21415" w:rsidRDefault="005B5760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671D3657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Створіть форму з наступними полями: Логін та Пароль</w:t>
      </w:r>
    </w:p>
    <w:p w14:paraId="66BA86EA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Опрацюйте форму та створіть папку з ім’ям  логіна, якщо такої папки ще немає. А якщо є, то вивести повідомлення про помилку</w:t>
      </w:r>
    </w:p>
    <w:p w14:paraId="1CD69AA6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Всередині створеної папки створіть підпапки video, music, photo, а також декілька файлів всередині цих папок.</w:t>
      </w:r>
    </w:p>
    <w:p w14:paraId="6FF78B66" w14:textId="77777777" w:rsidR="00E21415" w:rsidRPr="00E21415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Створіть окрему сторінку delete.php з полями Логін та Пароль</w:t>
      </w:r>
    </w:p>
    <w:p w14:paraId="1CE7DC53" w14:textId="1557186C" w:rsidR="00300CB6" w:rsidRDefault="00E21415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21415">
        <w:rPr>
          <w:rFonts w:ascii="Times New Roman" w:hAnsi="Times New Roman"/>
          <w:sz w:val="28"/>
        </w:rPr>
        <w:t>Якщо ім’я логіна співпадає з ім’ям створеної папки, що була створена з попередньої сторінки, то вилучити цю папку з усім вмістом</w:t>
      </w:r>
    </w:p>
    <w:p w14:paraId="4950A619" w14:textId="77777777" w:rsidR="00300CB6" w:rsidRDefault="00300CB6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6EA4B49" w14:textId="77777777" w:rsidR="00A44244" w:rsidRDefault="00A44244" w:rsidP="00E21415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47376A7" w14:textId="6B5F1B8A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300CB6">
        <w:rPr>
          <w:rFonts w:ascii="Times New Roman" w:hAnsi="Times New Roman"/>
          <w:sz w:val="28"/>
        </w:rPr>
        <w:drawing>
          <wp:inline distT="0" distB="0" distL="0" distR="0" wp14:anchorId="42A04475" wp14:editId="196F24F5">
            <wp:extent cx="2543530" cy="267689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DE3F" w14:textId="04C018B7" w:rsidR="00300CB6" w:rsidRPr="005B5760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5</w:t>
      </w:r>
      <w:r>
        <w:rPr>
          <w:rFonts w:ascii="Times New Roman" w:hAnsi="Times New Roman"/>
          <w:sz w:val="28"/>
        </w:rPr>
        <w:t>.Завданн</w:t>
      </w:r>
      <w:r>
        <w:rPr>
          <w:rFonts w:ascii="Times New Roman" w:hAnsi="Times New Roman"/>
          <w:sz w:val="28"/>
        </w:rPr>
        <w:t>я 5</w:t>
      </w:r>
    </w:p>
    <w:p w14:paraId="3AB07D7C" w14:textId="54115DB5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 w:rsidRPr="00300CB6">
        <w:rPr>
          <w:rFonts w:ascii="Times New Roman" w:hAnsi="Times New Roman"/>
          <w:b/>
          <w:sz w:val="28"/>
          <w:lang w:val="en-US"/>
        </w:rPr>
        <w:t>delete.php</w:t>
      </w:r>
    </w:p>
    <w:p w14:paraId="11D8E174" w14:textId="77777777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&lt;!DOCTYPE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&lt;html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lang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="uk"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&lt;head&gt;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&lt;meta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charset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="UTF-8"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&lt;title&gt;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Вилучення користувача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&lt;/title&gt;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&lt;/head&gt;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>&lt;body&gt;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&lt;h3&gt;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Вилучення користувача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&lt;/h3&gt;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&lt;form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="process_delete_user.php"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="login"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Логін: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&lt;/label&gt;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="login"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="login"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&gt;&lt;br&gt;&lt;br&gt;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="password"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Пароль: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&lt;/label&gt;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&gt;&lt;br&gt;&lt;br&gt;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="Вилучити користувача"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&lt;/form&gt;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&lt;/body&gt;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&lt;/html&gt;</w:t>
      </w:r>
    </w:p>
    <w:p w14:paraId="3944DCD2" w14:textId="5364C10E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index.php</w:t>
      </w:r>
    </w:p>
    <w:p w14:paraId="5986C8B6" w14:textId="77777777" w:rsid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session_start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$commentsFile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'comments.txt'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$comments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$commentsFile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fopen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$commentsFile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$line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fgets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!==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list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$name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explode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':'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$line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$comments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[]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'name'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$name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'comment'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fclose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$filesContent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'REQUEST_METHOD'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'process_files'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include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'process_files.php'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7224904F" w14:textId="77777777" w:rsidR="00300CB6" w:rsidRDefault="00300CB6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 w:type="page"/>
      </w:r>
    </w:p>
    <w:p w14:paraId="0E780757" w14:textId="77777777" w:rsid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Отримання вмісту файлів</w:t>
      </w:r>
      <w:r w:rsidRPr="00300C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$resultFiles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'unique_to_file1.txt'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'common_to_both.txt'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'more_than_twice.txt'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foreach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$resultFiles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$filesContent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file_get_contents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elseif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'sort_words'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include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'sort_words.php'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&lt;!DOCTYPE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&lt;html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lang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="uk"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&lt;head&gt;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&lt;meta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charset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="UTF-8"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&lt;meta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="viewport"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content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="width=device-width, initial-scale=1.0"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&lt;title&gt;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Лабораторна 3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&lt;/title&gt;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&lt;style&gt;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accordion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#eee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#444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cursor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pointer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text-align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left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outline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transition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active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accordion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hover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#ccc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panel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0 18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white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overflow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hidden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small-font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medium-font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large-font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font-size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table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border-collapse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collapse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th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td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px solid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#ddd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7633D291" w14:textId="77777777" w:rsidR="00300CB6" w:rsidRDefault="00300CB6">
      <w:pPr>
        <w:spacing w:after="0" w:line="240" w:lineRule="auto"/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 w:type="page"/>
      </w:r>
    </w:p>
    <w:p w14:paraId="23C36863" w14:textId="77777777" w:rsid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lastRenderedPageBreak/>
        <w:br/>
        <w:t xml:space="preserve">        </w:t>
      </w:r>
      <w:r w:rsidRPr="00300CB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th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#f2f2f2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&lt;/style&gt;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&lt;/head&gt;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&lt;body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 echo isset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$_COOKIE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'font_size'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$_COOKIE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'font_size'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'-font'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'medium-font'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&lt;button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1. Робота з cookie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&lt;p&gt;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&lt;a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="set_font.php?size=large"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Великий шрифт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&lt;p&gt;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&lt;a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="set_font.php?size=medium"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Середній шрифт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&lt;p&gt;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&lt;a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="set_font.php?size=small"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Маленький шрифт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&lt;/a&gt;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2. Робота з session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'Admin'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&lt;p&gt;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Добрий день, Admin!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&lt;/p&gt;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&lt;p&gt;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&lt;a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href="logout.php"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Вийти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&lt;/a&gt;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&lt;/p&gt;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&lt;form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="post"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="login.php"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="login1"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Логін: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="login"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="login1"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="password1"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Пароль: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="password1"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="Увійти"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3. Робота з файлами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1. Запис коментарів у файл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="post"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="write_comments.php"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="name"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Ім'я: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="name"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="name"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="comment"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Коментар: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&lt;/label&gt;&lt;br&gt;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&lt;textarea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="comment"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="comment"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rows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="4"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="50"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&gt;&lt;/textarea&gt;&lt;br&gt;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="Зберегти коментар"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&lt;h3&gt;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Коментарі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empty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&lt;table&gt;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&lt;tr&gt;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&lt;th&gt;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Ім’я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&lt;/th&gt;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&lt;th&gt;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Коментар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&lt;/th&gt;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&lt;/tr&gt;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foreach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$comments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&lt;tr&gt;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&lt;td&gt;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'name'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&lt;/td&gt;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    &lt;td&gt;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&lt;/td&gt;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&lt;/tr&gt;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 endforeach; 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&lt;/table&gt;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 else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&lt;p&gt;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Немає коментарів.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&lt;/p&gt;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 endif; ?&gt;</w:t>
      </w:r>
    </w:p>
    <w:p w14:paraId="00352DD7" w14:textId="77777777" w:rsidR="00300CB6" w:rsidRDefault="00300CB6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 w:type="page"/>
      </w:r>
    </w:p>
    <w:p w14:paraId="52BC0553" w14:textId="77777777" w:rsid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2. Опрацювання файлів зі словами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="index.php"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="hidden"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="process_files"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="1"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="filename"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Ім’я файлу для видалення: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="filename"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="filename"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="delete_file"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="Видалити"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empty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$filesContent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&lt;h2&gt;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Результати обробки файлів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&lt;/h2&gt;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&lt;table&gt;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&lt;tr&gt;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&lt;th&gt;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Назва файлу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&lt;/th&gt;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&lt;th&gt;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Вміст файлу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&lt;/th&gt;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&lt;/tr&gt;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foreach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$filesContent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=&gt;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$content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&lt;tr&gt;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    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&lt;td&gt;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&lt;/td&gt;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    &lt;td&gt;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&lt;pre&gt;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$content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&lt;/pre&gt;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&lt;/td&gt;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&lt;/tr&gt;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 endforeach; 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&lt;/table&gt;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 endif; 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3. Впорядкування слів за алфавітом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="index.php"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="hidden"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="sort_words"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="1"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="Сортувати слова у файлі"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4. Передача файлів через форми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&lt;form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="upload_images.php"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="post"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="multipart/form-data"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="file"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="image"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="image"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accept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="image/*"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&lt;br&gt;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="Завантажити зображення"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="submit"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$_GET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&lt;div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="message"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&lt;?php echo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$_GET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'message'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 ?&gt;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&lt;/div&gt;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 endif; ?&gt;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5. Робота з каталогами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&lt;h3&gt;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Створення папок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&lt;form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action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="process_create_user.php"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method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="post"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="login"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Логін: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="login"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="login"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&gt;&lt;br&gt;&lt;br&gt;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&lt;label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for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="password"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Пароль: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&lt;/label&gt;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required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&gt;&lt;br&gt;&lt;br&gt;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&lt;input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="Створити користувача"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&lt;/form&gt;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&lt;h3&gt;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Видалення папок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&lt;/h3&gt;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&lt;a </w:t>
      </w:r>
      <w:r w:rsidRPr="00300CB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300CB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="delete.php"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Сторінка для видалення папок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&lt;/a&gt;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>&lt;script&gt;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acc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getElementsByClassName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"accordion"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</w:p>
    <w:p w14:paraId="35DC84B0" w14:textId="77777777" w:rsidR="00300CB6" w:rsidRDefault="00300CB6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 w:type="page"/>
      </w:r>
    </w:p>
    <w:p w14:paraId="0FF2E8E8" w14:textId="122523D6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for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acc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acc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addEventListener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"click"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function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()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classList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toggle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let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panel =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nextElementSibling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"block"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"none"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"block"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&lt;/script&gt;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&lt;/body&gt;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&lt;/html&gt;</w:t>
      </w:r>
    </w:p>
    <w:p w14:paraId="5B4F21D5" w14:textId="3D421E5A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login.php</w:t>
      </w:r>
    </w:p>
    <w:p w14:paraId="2AC8D2A1" w14:textId="77777777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session_start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'Admin'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$_SESSION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'Admin'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"Невірний логін або пароль."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header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'Location: index.php'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exit;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?&gt;</w:t>
      </w:r>
    </w:p>
    <w:p w14:paraId="2C933199" w14:textId="53A93A3A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logout.php</w:t>
      </w:r>
    </w:p>
    <w:p w14:paraId="5BFFC3A5" w14:textId="77777777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session_start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session_unset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session_destroy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header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'Location: index.php'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exit;</w:t>
      </w:r>
    </w:p>
    <w:p w14:paraId="1E2BA887" w14:textId="7A715916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process_create_user.php</w:t>
      </w:r>
    </w:p>
    <w:p w14:paraId="59649A57" w14:textId="77777777" w:rsid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$userDir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"./users/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"Папка з ім'ям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вже існує."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mkdir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is_dir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"Помилка при створенні папки користувача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$subDirs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'video'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'music'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'photo'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foreach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$subDirs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$subDir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</w:p>
    <w:p w14:paraId="27A136AF" w14:textId="77777777" w:rsidR="00300CB6" w:rsidRDefault="00300CB6">
      <w:pPr>
        <w:spacing w:after="0" w:line="240" w:lineRule="auto"/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 w:type="page"/>
      </w:r>
    </w:p>
    <w:p w14:paraId="3F7A3110" w14:textId="0381DA52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lastRenderedPageBreak/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mkdir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$subDir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is_dir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$subDir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"Помилка при створенні підпапки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$subDir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для користувача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file_put_contents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/video/video1.txt"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"Відеофайл 1"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file_put_contents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/music/song1.mp3"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"Музичний файл 1"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file_put_contents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/photo/photo1.jpg"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"Фотографія 1"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"Користувач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успішно створений."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"Невірний метод запиту."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6973A53D" w14:textId="61CB7D5C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process_delete_user.php</w:t>
      </w:r>
    </w:p>
    <w:p w14:paraId="5535AB7D" w14:textId="77777777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$userDir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"./users/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"Папка з ім'ям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не існує."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"Невірний пароль для користувача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deleteDirectory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is_dir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unlink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foreach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scandir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$item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$item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'.'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$item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'..'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deleteDirectory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$dir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DIRECTORY_SEPARATOR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$item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rmdir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deleteDirectory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"Папка користувача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успішно видалена."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"Помилка при видаленні папки користувача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"Невірний метод запиту."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56950EF5" w14:textId="664A3CE3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process_files.php</w:t>
      </w:r>
    </w:p>
    <w:p w14:paraId="357843BB" w14:textId="77777777" w:rsid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'login'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8B1565" w14:textId="77777777" w:rsidR="00300CB6" w:rsidRDefault="00300CB6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 w:type="page"/>
      </w:r>
    </w:p>
    <w:p w14:paraId="3EDCD4CB" w14:textId="61CB3A5E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$password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$userDir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"./users/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"Папка з ім'ям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не існує."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$login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$password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"Невірний пароль для користувача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deleteDirectory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is_dir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unlink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foreach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scandir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$item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$item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'.'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$item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'..'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deleteDirectory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$dir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DIRECTORY_SEPARATOR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$item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rmdir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deleteDirectory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$userDir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"Папка користувача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успішно видалена."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"Помилка при видаленні папки користувача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$login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die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"Невірний метод запиту."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490EBF35" w14:textId="5C77B16E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set_font.php</w:t>
      </w:r>
    </w:p>
    <w:p w14:paraId="0BE29B75" w14:textId="77777777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$size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$_GET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'size'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$_GET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'size'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'medium'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setcookie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'font_size'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$size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time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()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86400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header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'Location: index.php'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exit;</w:t>
      </w:r>
    </w:p>
    <w:p w14:paraId="76DEA98A" w14:textId="53E6D8FD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sort_words.php</w:t>
      </w:r>
    </w:p>
    <w:p w14:paraId="3CD4AA6D" w14:textId="77777777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'REQUEST_METHOD'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$fileToSort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'words.txt'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$sortedFile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'sorted_words.txt'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$fileToSort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$words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explode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file_get_contents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$fileToSort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$words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file_put_contents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$sortedFile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implode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PHP_EOL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$words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"Слова відсортовано і збережено у файлі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$sortedFile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"Файл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$fileToSort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не знайдено."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5A1F4C4F" w14:textId="7D4C048D" w:rsidR="00300CB6" w:rsidRDefault="00300CB6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14:paraId="685794F9" w14:textId="5E7E43E5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upload_images.php</w:t>
      </w:r>
    </w:p>
    <w:p w14:paraId="5DA97FF2" w14:textId="77777777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$targetDirectory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"uploaded_images/"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$targetFile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$targetDirectory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basename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"image"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$uploadOk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$imageFileType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strtolower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pathinfo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$targetFile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PATHINFO_EXTENSION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file_exists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$targetFile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$message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"Файл з таким ім'ям вже існує."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$uploadOk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$check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getimagesize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"image"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"tmp_name"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$check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!==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$uploadOk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$message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"Файл не є зображенням."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$uploadOk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"image"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"size"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5000000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{ </w:t>
      </w:r>
      <w:r w:rsidRPr="00300C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5 MB</w:t>
      </w:r>
      <w:r w:rsidRPr="00300C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$message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"Вибачте, ваш файл занадто великий."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$uploadOk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$uploadOk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$message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"Ваш файл не було завантажено через помилку."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move_uploaded_file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"image"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"tmp_name"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$targetFile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$message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"Файл "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htmlspecialchars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basename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$_FILES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"image"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було успішно завантажено."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}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{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$message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"Сталася помилка при завантаженні вашого файлу."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header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"Location: index.php?message="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urlencode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$message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exit;</w:t>
      </w:r>
    </w:p>
    <w:p w14:paraId="2CFF985C" w14:textId="1D371ECE" w:rsidR="00300CB6" w:rsidRDefault="00300CB6" w:rsidP="00300CB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write_comments.php</w:t>
      </w:r>
    </w:p>
    <w:p w14:paraId="66A57636" w14:textId="4927A1E1" w:rsidR="00300CB6" w:rsidRPr="00300CB6" w:rsidRDefault="00300CB6" w:rsidP="0030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$_SERVER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"REQUEST_METHOD"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"POST"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$name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'name'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'name'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$comment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isset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$_POST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]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$filename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'comments.txt'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$fp </w:t>
      </w:r>
      <w:r w:rsidRPr="0030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fopen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$filename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fwrite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$fp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$name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$comment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fclose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$fp</w:t>
      </w:r>
      <w:r w:rsidRPr="00300CB6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300CB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header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30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'Location: index.php'</w:t>
      </w:r>
      <w:r w:rsidRPr="00300CB6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exit;</w:t>
      </w:r>
    </w:p>
    <w:p w14:paraId="52B1AE17" w14:textId="22D5B19D" w:rsidR="00F62F59" w:rsidRPr="00300CB6" w:rsidRDefault="00A273DA" w:rsidP="00300CB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577EF">
        <w:rPr>
          <w:rFonts w:ascii="Times New Roman" w:hAnsi="Times New Roman"/>
          <w:b/>
          <w:i/>
          <w:sz w:val="28"/>
          <w:szCs w:val="28"/>
        </w:rPr>
        <w:t>Висновки:</w:t>
      </w:r>
      <w:r w:rsidR="001577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 w:rsidRPr="00DD397A">
        <w:rPr>
          <w:rFonts w:ascii="Times New Roman" w:hAnsi="Times New Roman"/>
          <w:sz w:val="28"/>
          <w:szCs w:val="32"/>
        </w:rPr>
        <w:t xml:space="preserve">ми навчилися </w:t>
      </w:r>
      <w:r w:rsidR="00C30BF9" w:rsidRPr="00DD397A">
        <w:rPr>
          <w:rFonts w:ascii="Times New Roman" w:hAnsi="Times New Roman"/>
          <w:sz w:val="28"/>
          <w:szCs w:val="32"/>
        </w:rPr>
        <w:t>працювати з файлами: створювати, читати, записувати і видаляти дані з файлів, навчитися працювати з каталогами, cookie, session, передавати файли через форми і приймати файли у PHP-скрипті</w:t>
      </w:r>
      <w:r w:rsidR="00300CB6">
        <w:rPr>
          <w:rFonts w:ascii="Times New Roman" w:hAnsi="Times New Roman"/>
          <w:sz w:val="28"/>
          <w:szCs w:val="32"/>
          <w:lang w:val="en-US"/>
        </w:rPr>
        <w:t>.</w:t>
      </w:r>
      <w:bookmarkStart w:id="0" w:name="_GoBack"/>
      <w:bookmarkEnd w:id="0"/>
    </w:p>
    <w:sectPr w:rsidR="00F62F59" w:rsidRPr="00300CB6" w:rsidSect="009F131C">
      <w:headerReference w:type="default" r:id="rId13"/>
      <w:headerReference w:type="first" r:id="rId1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A87C4" w14:textId="77777777" w:rsidR="00B1074A" w:rsidRDefault="00B1074A">
      <w:r>
        <w:separator/>
      </w:r>
    </w:p>
  </w:endnote>
  <w:endnote w:type="continuationSeparator" w:id="0">
    <w:p w14:paraId="65A5F19D" w14:textId="77777777" w:rsidR="00B1074A" w:rsidRDefault="00B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52655" w14:textId="77777777" w:rsidR="00B1074A" w:rsidRDefault="00B1074A">
      <w:r>
        <w:separator/>
      </w:r>
    </w:p>
  </w:footnote>
  <w:footnote w:type="continuationSeparator" w:id="0">
    <w:p w14:paraId="13B9011C" w14:textId="77777777" w:rsidR="00B1074A" w:rsidRDefault="00B10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5543B160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00CB6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9D21401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E21415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5543B160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00CB6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39D21401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E21415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6857C3ED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E21415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F893AEE" w:rsidR="00326D2B" w:rsidRPr="003E0570" w:rsidRDefault="0092296A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Чижмотря О.Г.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5410DD98" w:rsidR="00326D2B" w:rsidRPr="00A9614E" w:rsidRDefault="00E21415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6857C3ED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E21415">
                        <w:rPr>
                          <w:rFonts w:ascii="Calibri" w:hAnsi="Calibri"/>
                          <w:color w:val="FF0000"/>
                          <w:szCs w:val="28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F893AEE" w:rsidR="00326D2B" w:rsidRPr="003E0570" w:rsidRDefault="0092296A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Чижмотря О.Г.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5410DD98" w:rsidR="00326D2B" w:rsidRPr="00A9614E" w:rsidRDefault="00E21415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A99584C"/>
    <w:multiLevelType w:val="hybridMultilevel"/>
    <w:tmpl w:val="33269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33C25151"/>
    <w:multiLevelType w:val="hybridMultilevel"/>
    <w:tmpl w:val="8A766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84393"/>
    <w:multiLevelType w:val="hybridMultilevel"/>
    <w:tmpl w:val="5172E7E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77513A09"/>
    <w:multiLevelType w:val="hybridMultilevel"/>
    <w:tmpl w:val="7558327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4"/>
  </w:num>
  <w:num w:numId="6">
    <w:abstractNumId w:val="6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2"/>
  </w:num>
  <w:num w:numId="12">
    <w:abstractNumId w:val="15"/>
  </w:num>
  <w:num w:numId="13">
    <w:abstractNumId w:val="9"/>
  </w:num>
  <w:num w:numId="14">
    <w:abstractNumId w:val="16"/>
  </w:num>
  <w:num w:numId="15">
    <w:abstractNumId w:val="8"/>
  </w:num>
  <w:num w:numId="16">
    <w:abstractNumId w:val="17"/>
  </w:num>
  <w:num w:numId="17">
    <w:abstractNumId w:val="13"/>
  </w:num>
  <w:num w:numId="1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640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C098C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577EF"/>
    <w:rsid w:val="001601C0"/>
    <w:rsid w:val="001604A2"/>
    <w:rsid w:val="001638E4"/>
    <w:rsid w:val="001863E3"/>
    <w:rsid w:val="001B3921"/>
    <w:rsid w:val="001B3F8C"/>
    <w:rsid w:val="001B7F3D"/>
    <w:rsid w:val="001C0B7D"/>
    <w:rsid w:val="001C133B"/>
    <w:rsid w:val="001C283F"/>
    <w:rsid w:val="001D0306"/>
    <w:rsid w:val="001D1CB5"/>
    <w:rsid w:val="001E49C0"/>
    <w:rsid w:val="001E6442"/>
    <w:rsid w:val="00200C8D"/>
    <w:rsid w:val="002033DA"/>
    <w:rsid w:val="00211AF6"/>
    <w:rsid w:val="002151B1"/>
    <w:rsid w:val="00220A87"/>
    <w:rsid w:val="00221EF8"/>
    <w:rsid w:val="00230DE2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0CB6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B5760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24D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96A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273DA"/>
    <w:rsid w:val="00A31C24"/>
    <w:rsid w:val="00A35CFB"/>
    <w:rsid w:val="00A370A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10714"/>
    <w:rsid w:val="00B1074A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0BF9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397A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1415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555CD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127F"/>
    <w:rsid w:val="00FA3A42"/>
    <w:rsid w:val="00FA72DF"/>
    <w:rsid w:val="00FB353D"/>
    <w:rsid w:val="00FB7C21"/>
    <w:rsid w:val="00FC0E64"/>
    <w:rsid w:val="00FD02BA"/>
    <w:rsid w:val="00FD15B2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B6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27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AD339-CABF-4C80-B428-00DCF91B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243</TotalTime>
  <Pages>1</Pages>
  <Words>2462</Words>
  <Characters>14036</Characters>
  <Application>Microsoft Office Word</Application>
  <DocSecurity>0</DocSecurity>
  <Lines>116</Lines>
  <Paragraphs>32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28</cp:revision>
  <cp:lastPrinted>2015-03-05T20:32:00Z</cp:lastPrinted>
  <dcterms:created xsi:type="dcterms:W3CDTF">2018-06-18T19:06:00Z</dcterms:created>
  <dcterms:modified xsi:type="dcterms:W3CDTF">2024-06-21T22:09:00Z</dcterms:modified>
</cp:coreProperties>
</file>