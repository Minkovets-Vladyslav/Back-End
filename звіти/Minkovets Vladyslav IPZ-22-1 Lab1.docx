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73D2F5D7" w:rsidR="001863E3" w:rsidRPr="001577EF" w:rsidRDefault="001863E3" w:rsidP="001863E3">
      <w:pPr>
        <w:jc w:val="center"/>
        <w:rPr>
          <w:rFonts w:ascii="Times New Roman" w:hAnsi="Times New Roman"/>
          <w:b/>
          <w:sz w:val="28"/>
        </w:rPr>
      </w:pPr>
      <w:r w:rsidRPr="001577EF">
        <w:rPr>
          <w:rFonts w:ascii="Times New Roman" w:hAnsi="Times New Roman"/>
          <w:b/>
          <w:sz w:val="28"/>
        </w:rPr>
        <w:t>Лабораторна робота №1</w:t>
      </w:r>
    </w:p>
    <w:p w14:paraId="03FE3E6B" w14:textId="17F0BCA9" w:rsidR="001577EF" w:rsidRDefault="000201A4" w:rsidP="001577EF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0201A4">
        <w:rPr>
          <w:rFonts w:ascii="Times New Roman" w:hAnsi="Times New Roman"/>
          <w:b/>
          <w:sz w:val="28"/>
        </w:rPr>
        <w:t>Тема: Базові конструкції мови РНР</w:t>
      </w:r>
    </w:p>
    <w:p w14:paraId="0A734C89" w14:textId="2CB3ACF0" w:rsidR="001577EF" w:rsidRPr="001577EF" w:rsidRDefault="001863E3" w:rsidP="001577EF">
      <w:pPr>
        <w:spacing w:after="0" w:line="36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i/>
          <w:sz w:val="32"/>
          <w:szCs w:val="32"/>
        </w:rPr>
        <w:t>Мета:</w:t>
      </w:r>
      <w:r w:rsidRPr="001577EF">
        <w:rPr>
          <w:rFonts w:ascii="Times New Roman" w:hAnsi="Times New Roman"/>
          <w:b/>
          <w:sz w:val="32"/>
          <w:szCs w:val="32"/>
        </w:rPr>
        <w:t xml:space="preserve"> </w:t>
      </w:r>
      <w:r w:rsidR="001577EF" w:rsidRPr="001577EF">
        <w:rPr>
          <w:rFonts w:ascii="Times New Roman" w:hAnsi="Times New Roman"/>
          <w:sz w:val="32"/>
          <w:szCs w:val="32"/>
        </w:rPr>
        <w:t>навчитися використовувати оголошувати та</w:t>
      </w:r>
    </w:p>
    <w:p w14:paraId="12635F16" w14:textId="5EAE90C5" w:rsidR="001577EF" w:rsidRDefault="001577EF" w:rsidP="001577EF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sz w:val="32"/>
          <w:szCs w:val="32"/>
        </w:rPr>
        <w:t xml:space="preserve">використовувати </w:t>
      </w:r>
      <w:r w:rsidR="0064661B">
        <w:rPr>
          <w:rFonts w:ascii="Times New Roman" w:hAnsi="Times New Roman"/>
          <w:sz w:val="32"/>
          <w:szCs w:val="32"/>
          <w:lang w:val="ru-RU"/>
        </w:rPr>
        <w:t>б</w:t>
      </w:r>
      <w:r w:rsidR="0064661B" w:rsidRPr="0064661B">
        <w:rPr>
          <w:rFonts w:ascii="Times New Roman" w:hAnsi="Times New Roman"/>
          <w:sz w:val="32"/>
          <w:szCs w:val="32"/>
        </w:rPr>
        <w:t>азові конструкції мови РНР</w:t>
      </w:r>
    </w:p>
    <w:p w14:paraId="142214DC" w14:textId="2BC72857" w:rsidR="001863E3" w:rsidRPr="001577EF" w:rsidRDefault="001863E3" w:rsidP="001577EF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7F03A8F6" w14:textId="3FA7A008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0. </w:t>
      </w:r>
    </w:p>
    <w:p w14:paraId="1CB31AD7" w14:textId="77777777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299A8E4C" w14:textId="597BD768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Ознайомитись з теоретичними відомостями за посиланням:</w:t>
      </w:r>
    </w:p>
    <w:p w14:paraId="2951B4F4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PHP Tutorial</w:t>
      </w:r>
    </w:p>
    <w:p w14:paraId="3E97C916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Ознайомтесь з такими поняттями як:</w:t>
      </w:r>
    </w:p>
    <w:p w14:paraId="600A1FAA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змінні, типи даних, операції в РНР, конструкція if..else, switch, цикли</w:t>
      </w:r>
    </w:p>
    <w:p w14:paraId="7F6DB251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5362A2D3" w14:textId="7B60CCF1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1. </w:t>
      </w:r>
    </w:p>
    <w:p w14:paraId="4BA3321C" w14:textId="77777777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2E5ECD68" w14:textId="532B4A56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Встановлення та налаштування програмного середовища для веб-розробки</w:t>
      </w:r>
    </w:p>
    <w:p w14:paraId="3ECF95F1" w14:textId="4C4BAC9C" w:rsidR="00233B1D" w:rsidRDefault="002F3172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drawing>
          <wp:inline distT="0" distB="0" distL="0" distR="0" wp14:anchorId="1F85AC9F" wp14:editId="1C33CAFB">
            <wp:extent cx="5019675" cy="17030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321"/>
                    <a:stretch/>
                  </pic:blipFill>
                  <pic:spPr bwMode="auto">
                    <a:xfrm>
                      <a:off x="0" y="0"/>
                      <a:ext cx="5019675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AF8C" w14:textId="0CDFD41A" w:rsid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1.Встановлене програмне середовище</w:t>
      </w:r>
    </w:p>
    <w:p w14:paraId="01D896A2" w14:textId="77777777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55132B79" w14:textId="777777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2.   </w:t>
      </w:r>
    </w:p>
    <w:p w14:paraId="1BF7A651" w14:textId="02A0275F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                                                                                                                 </w:t>
      </w:r>
    </w:p>
    <w:p w14:paraId="06B42D86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·       Створити текстовий документ з і’мям index.php</w:t>
      </w:r>
    </w:p>
    <w:p w14:paraId="494314B8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·       Створити першу програму, яка виводить такий текст:</w:t>
      </w:r>
    </w:p>
    <w:p w14:paraId="2D7EA2AC" w14:textId="131BC255" w:rsidR="002F3172" w:rsidRDefault="002F3172">
      <w:pPr>
        <w:spacing w:after="0" w:line="240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FAEDF4" w14:textId="3DBDBEB2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6E33736D" w14:textId="2BB55354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Полину в мріях в купель океану,</w:t>
      </w:r>
    </w:p>
    <w:p w14:paraId="46E01FB9" w14:textId="6EBEA9B2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Відчую </w:t>
      </w:r>
      <w:r w:rsidRPr="002F3172">
        <w:rPr>
          <w:rFonts w:ascii="Times New Roman" w:hAnsi="Times New Roman"/>
          <w:b/>
          <w:sz w:val="28"/>
          <w:lang w:val="ru-RU"/>
        </w:rPr>
        <w:t>шовковистість</w:t>
      </w:r>
      <w:r w:rsidRPr="00233B1D">
        <w:rPr>
          <w:rFonts w:ascii="Times New Roman" w:hAnsi="Times New Roman"/>
          <w:sz w:val="28"/>
          <w:lang w:val="ru-RU"/>
        </w:rPr>
        <w:t xml:space="preserve"> глибини,</w:t>
      </w:r>
    </w:p>
    <w:p w14:paraId="1F2DD141" w14:textId="4FE6AFB1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Чарівні </w:t>
      </w:r>
      <w:r w:rsidRPr="002F3172">
        <w:rPr>
          <w:rFonts w:ascii="Times New Roman" w:hAnsi="Times New Roman"/>
          <w:sz w:val="28"/>
          <w:lang w:val="ru-RU"/>
        </w:rPr>
        <w:t>мушлі</w:t>
      </w:r>
      <w:r w:rsidRPr="00233B1D">
        <w:rPr>
          <w:rFonts w:ascii="Times New Roman" w:hAnsi="Times New Roman"/>
          <w:sz w:val="28"/>
          <w:lang w:val="ru-RU"/>
        </w:rPr>
        <w:t xml:space="preserve"> з дна собі дістану,</w:t>
      </w:r>
    </w:p>
    <w:p w14:paraId="3BC1644F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 Щоб </w:t>
      </w:r>
      <w:r w:rsidRPr="002F3172">
        <w:rPr>
          <w:rFonts w:ascii="Times New Roman" w:hAnsi="Times New Roman"/>
          <w:i/>
          <w:sz w:val="28"/>
          <w:lang w:val="ru-RU"/>
        </w:rPr>
        <w:t>взимку</w:t>
      </w:r>
    </w:p>
    <w:p w14:paraId="0531FF4C" w14:textId="1BC2E933" w:rsidR="00233B1D" w:rsidRPr="002F3172" w:rsidRDefault="00233B1D" w:rsidP="00233B1D">
      <w:pPr>
        <w:spacing w:after="0" w:line="360" w:lineRule="auto"/>
        <w:ind w:left="708"/>
        <w:jc w:val="both"/>
        <w:rPr>
          <w:rFonts w:ascii="Times New Roman" w:hAnsi="Times New Roman"/>
          <w:sz w:val="28"/>
          <w:u w:val="single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</w:t>
      </w:r>
      <w:r w:rsidRPr="002F3172">
        <w:rPr>
          <w:rFonts w:ascii="Times New Roman" w:hAnsi="Times New Roman"/>
          <w:sz w:val="28"/>
          <w:u w:val="single"/>
          <w:lang w:val="ru-RU"/>
        </w:rPr>
        <w:t>тішили</w:t>
      </w:r>
    </w:p>
    <w:p w14:paraId="1041CC43" w14:textId="758149F5" w:rsidR="00233B1D" w:rsidRPr="00233B1D" w:rsidRDefault="00233B1D" w:rsidP="002F3172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</w:t>
      </w:r>
      <w:r w:rsidRPr="00233B1D">
        <w:rPr>
          <w:rFonts w:ascii="Times New Roman" w:hAnsi="Times New Roman"/>
          <w:sz w:val="28"/>
          <w:lang w:val="ru-RU"/>
        </w:rPr>
        <w:t>мене</w:t>
      </w:r>
    </w:p>
    <w:p w14:paraId="45290AE1" w14:textId="0925F0B4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</w:t>
      </w:r>
      <w:r w:rsidR="002F3172">
        <w:rPr>
          <w:rFonts w:ascii="Times New Roman" w:hAnsi="Times New Roman"/>
          <w:sz w:val="28"/>
          <w:lang w:val="en-US"/>
        </w:rPr>
        <w:t xml:space="preserve">  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233B1D">
        <w:rPr>
          <w:rFonts w:ascii="Times New Roman" w:hAnsi="Times New Roman"/>
          <w:sz w:val="28"/>
          <w:lang w:val="ru-RU"/>
        </w:rPr>
        <w:t>вони…</w:t>
      </w:r>
    </w:p>
    <w:p w14:paraId="5293341A" w14:textId="1897442A" w:rsid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drawing>
          <wp:inline distT="0" distB="0" distL="0" distR="0" wp14:anchorId="26112B39" wp14:editId="7D498151">
            <wp:extent cx="2295845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12B" w14:textId="0D508400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2. Завдання 2</w:t>
      </w:r>
    </w:p>
    <w:p w14:paraId="2DF729E7" w14:textId="77777777" w:rsidR="002F3172" w:rsidRPr="00233B1D" w:rsidRDefault="002F3172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BF695F5" w14:textId="77777777" w:rsidR="002F3172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3  (Сума грн. задається програмно, не вводиться з клавіатури) </w:t>
      </w:r>
    </w:p>
    <w:p w14:paraId="7442A588" w14:textId="17470E26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                                                                                                               </w:t>
      </w:r>
    </w:p>
    <w:p w14:paraId="3BD53550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Написати програму, що переводить гривні в долари. В результаті повинно з’явитися наступне:</w:t>
      </w:r>
    </w:p>
    <w:p w14:paraId="7D6B0EE8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Наприклад:</w:t>
      </w:r>
    </w:p>
    <w:p w14:paraId="0F27DA1D" w14:textId="48C56A68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1500 грн. можна обміняти на 51 долар</w:t>
      </w:r>
    </w:p>
    <w:p w14:paraId="588FFC69" w14:textId="3E83409B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drawing>
          <wp:inline distT="0" distB="0" distL="0" distR="0" wp14:anchorId="4C523D98" wp14:editId="0A11CE68">
            <wp:extent cx="2715004" cy="5906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3270" w14:textId="75385580" w:rsidR="002F3172" w:rsidRPr="002F3172" w:rsidRDefault="00233B1D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</w:t>
      </w:r>
      <w:r w:rsidR="002F3172">
        <w:rPr>
          <w:rFonts w:ascii="Times New Roman" w:hAnsi="Times New Roman"/>
          <w:sz w:val="28"/>
          <w:lang w:val="ru-RU"/>
        </w:rPr>
        <w:t>Рис 3. Завдання 3</w:t>
      </w:r>
    </w:p>
    <w:p w14:paraId="06E73985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0A01A183" w14:textId="777777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4 (Номер задається програмно, не вводиться з клавіатури)    </w:t>
      </w:r>
    </w:p>
    <w:p w14:paraId="6F965285" w14:textId="06E13D84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</w:t>
      </w:r>
    </w:p>
    <w:p w14:paraId="74E8A2C9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Визначення сезону за номером місяця:</w:t>
      </w:r>
    </w:p>
    <w:p w14:paraId="5F35F8B3" w14:textId="77777777" w:rsidR="002F3172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Напишіть програму, яка приймає номер місяця (1-12) та виводить відповідний сезон пори року. Використати конструкцію if-else</w:t>
      </w:r>
    </w:p>
    <w:p w14:paraId="1BB9FD92" w14:textId="69B8B83A" w:rsidR="00233B1D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lastRenderedPageBreak/>
        <w:drawing>
          <wp:inline distT="0" distB="0" distL="0" distR="0" wp14:anchorId="7F749B7D" wp14:editId="377DFB2E">
            <wp:extent cx="895475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437" w14:textId="5B84CFE0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4. Завдання 4</w:t>
      </w:r>
    </w:p>
    <w:p w14:paraId="494189F4" w14:textId="602CB2B7" w:rsidR="00233B1D" w:rsidRPr="00233B1D" w:rsidRDefault="00233B1D" w:rsidP="00233B1D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</w:p>
    <w:p w14:paraId="21868AB7" w14:textId="777777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Завдання 5  (Символ задається програмно, не вводиться з клавіатури) </w:t>
      </w:r>
    </w:p>
    <w:p w14:paraId="72562D27" w14:textId="48BD4ED8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 xml:space="preserve">     </w:t>
      </w:r>
    </w:p>
    <w:p w14:paraId="6F0F375D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Напишіть програму, яка приймає символ (букву) і визначає, чи є він голосним чи приголосним. Використати конструкцію switch</w:t>
      </w:r>
    </w:p>
    <w:p w14:paraId="35CBD0EA" w14:textId="1C94B0AE" w:rsid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drawing>
          <wp:inline distT="0" distB="0" distL="0" distR="0" wp14:anchorId="29E8BB5F" wp14:editId="6068E4C1">
            <wp:extent cx="1105054" cy="562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5645" w14:textId="45C48E17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5. Завдання 5</w:t>
      </w:r>
    </w:p>
    <w:p w14:paraId="0F4ABBC9" w14:textId="77777777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671A6AA9" w14:textId="6A351277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>Завдання 6 (Число задається програмно, не вводиться з клавіатури)</w:t>
      </w:r>
    </w:p>
    <w:p w14:paraId="111256F8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7B7AC46F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Дано випадкове тризначне число. Знайдіть:</w:t>
      </w:r>
    </w:p>
    <w:p w14:paraId="2FCEDDDF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1. Суму його цифр.</w:t>
      </w:r>
    </w:p>
    <w:p w14:paraId="2E227E1E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7C4D1106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3. Переставте цифри так, щоб нове число виявилося найбільшим з можливих.</w:t>
      </w:r>
    </w:p>
    <w:p w14:paraId="33930200" w14:textId="04F7DCC5" w:rsid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233B1D">
        <w:rPr>
          <w:rFonts w:ascii="Times New Roman" w:hAnsi="Times New Roman"/>
          <w:sz w:val="28"/>
          <w:lang w:val="ru-RU"/>
        </w:rPr>
        <w:t>Примітка: щоб отримати випадкове число, є функція mt_rand(). Якщо вам потрібно випадкове число від 100 до 300 (включно), наприклад, використовуйте mt_rand(100, 300).</w:t>
      </w:r>
    </w:p>
    <w:p w14:paraId="33DD3228" w14:textId="13C9B0B6" w:rsidR="005F25F4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drawing>
          <wp:inline distT="0" distB="0" distL="0" distR="0" wp14:anchorId="550EB936" wp14:editId="30E42615">
            <wp:extent cx="1648055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6A94" w14:textId="31D2A1E3" w:rsidR="002F3172" w:rsidRPr="002F3172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6. Завдання 6</w:t>
      </w:r>
    </w:p>
    <w:p w14:paraId="3B8D0445" w14:textId="77777777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14:paraId="59EF080E" w14:textId="66C9EF70" w:rsidR="00233B1D" w:rsidRPr="00E716E0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lang w:val="ru-RU"/>
        </w:rPr>
      </w:pPr>
      <w:r w:rsidRPr="00E716E0">
        <w:rPr>
          <w:rFonts w:ascii="Times New Roman" w:hAnsi="Times New Roman"/>
          <w:b/>
          <w:sz w:val="28"/>
          <w:lang w:val="ru-RU"/>
        </w:rPr>
        <w:t xml:space="preserve"> Завдання 7  Робота з циклами (2 завдання)</w:t>
      </w:r>
    </w:p>
    <w:p w14:paraId="6BF3833C" w14:textId="77777777" w:rsidR="005F25F4" w:rsidRPr="00233B1D" w:rsidRDefault="005F25F4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4214E75D" w14:textId="4E6CC62E" w:rsidR="00233B1D" w:rsidRPr="005F25F4" w:rsidRDefault="005F25F4" w:rsidP="005F25F4">
      <w:pPr>
        <w:pStyle w:val="a9"/>
        <w:spacing w:after="0" w:line="360" w:lineRule="auto"/>
        <w:ind w:left="0"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1. </w:t>
      </w:r>
      <w:r w:rsidR="00233B1D" w:rsidRPr="005F25F4">
        <w:rPr>
          <w:rFonts w:ascii="Times New Roman" w:hAnsi="Times New Roman"/>
          <w:sz w:val="28"/>
          <w:lang w:val="ru-RU"/>
        </w:rPr>
        <w:t xml:space="preserve">Написати функцію, яка приймає кількість рядків та </w:t>
      </w:r>
      <w:r>
        <w:rPr>
          <w:rFonts w:ascii="Times New Roman" w:hAnsi="Times New Roman"/>
          <w:sz w:val="28"/>
          <w:lang w:val="ru-RU"/>
        </w:rPr>
        <w:t xml:space="preserve">стовпців таблиці, і </w:t>
      </w:r>
      <w:r w:rsidR="00233B1D" w:rsidRPr="005F25F4">
        <w:rPr>
          <w:rFonts w:ascii="Times New Roman" w:hAnsi="Times New Roman"/>
          <w:sz w:val="28"/>
          <w:lang w:val="ru-RU"/>
        </w:rPr>
        <w:t>виводить на екран таблицю, що скла</w:t>
      </w:r>
      <w:r>
        <w:rPr>
          <w:rFonts w:ascii="Times New Roman" w:hAnsi="Times New Roman"/>
          <w:sz w:val="28"/>
          <w:lang w:val="ru-RU"/>
        </w:rPr>
        <w:t xml:space="preserve">дається з n x n комірок різного </w:t>
      </w:r>
      <w:r w:rsidR="00233B1D" w:rsidRPr="005F25F4">
        <w:rPr>
          <w:rFonts w:ascii="Times New Roman" w:hAnsi="Times New Roman"/>
          <w:sz w:val="28"/>
          <w:lang w:val="ru-RU"/>
        </w:rPr>
        <w:t>кольору.</w:t>
      </w:r>
    </w:p>
    <w:p w14:paraId="36FCB24D" w14:textId="77777777" w:rsidR="00233B1D" w:rsidRPr="00233B1D" w:rsidRDefault="00233B1D" w:rsidP="00233B1D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14:paraId="1CE7DC53" w14:textId="1E97B6A6" w:rsidR="00A44244" w:rsidRDefault="005F25F4" w:rsidP="005F25F4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2. </w:t>
      </w:r>
      <w:r w:rsidR="00233B1D" w:rsidRPr="00233B1D">
        <w:rPr>
          <w:rFonts w:ascii="Times New Roman" w:hAnsi="Times New Roman"/>
          <w:sz w:val="28"/>
          <w:lang w:val="ru-RU"/>
        </w:rPr>
        <w:t>Написати функцію, яка приймає число  n - кількість квадратів. Функція має вивести на чорному тлі n червоних квадратів випадкового розміру в випадковій позиції в браузері.</w:t>
      </w:r>
    </w:p>
    <w:p w14:paraId="3D46C410" w14:textId="5F73BBC2" w:rsidR="002F3172" w:rsidRDefault="002F3172" w:rsidP="005F25F4">
      <w:pPr>
        <w:spacing w:after="0" w:line="360" w:lineRule="auto"/>
        <w:ind w:firstLine="360"/>
        <w:jc w:val="both"/>
        <w:rPr>
          <w:rFonts w:ascii="Times New Roman" w:hAnsi="Times New Roman"/>
          <w:sz w:val="28"/>
          <w:lang w:val="ru-RU"/>
        </w:rPr>
      </w:pPr>
      <w:r w:rsidRPr="002F3172">
        <w:rPr>
          <w:rFonts w:ascii="Times New Roman" w:hAnsi="Times New Roman"/>
          <w:sz w:val="28"/>
          <w:lang w:val="ru-RU"/>
        </w:rPr>
        <w:drawing>
          <wp:inline distT="0" distB="0" distL="0" distR="0" wp14:anchorId="708CD875" wp14:editId="0B137BA3">
            <wp:extent cx="5810243" cy="2187992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195" cy="21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DAB7" w14:textId="0AD5E6FF" w:rsidR="002F3172" w:rsidRPr="00233B1D" w:rsidRDefault="002F3172" w:rsidP="002F3172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Рис 7. Завдання 7</w:t>
      </w:r>
    </w:p>
    <w:p w14:paraId="5816F923" w14:textId="77777777" w:rsidR="0064661B" w:rsidRPr="00A14EC4" w:rsidRDefault="00A273DA" w:rsidP="0064661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A14EC4">
        <w:rPr>
          <w:rFonts w:ascii="Times New Roman" w:hAnsi="Times New Roman"/>
          <w:sz w:val="28"/>
          <w:szCs w:val="32"/>
        </w:rPr>
        <w:t xml:space="preserve">ми навчилися </w:t>
      </w:r>
      <w:r w:rsidR="0064661B" w:rsidRPr="00A14EC4">
        <w:rPr>
          <w:rFonts w:ascii="Times New Roman" w:hAnsi="Times New Roman"/>
          <w:sz w:val="28"/>
          <w:szCs w:val="32"/>
        </w:rPr>
        <w:t>використовувати оголошувати та</w:t>
      </w:r>
    </w:p>
    <w:p w14:paraId="0460A3E3" w14:textId="77777777" w:rsidR="0064661B" w:rsidRPr="00A14EC4" w:rsidRDefault="0064661B" w:rsidP="0064661B">
      <w:p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14EC4">
        <w:rPr>
          <w:rFonts w:ascii="Times New Roman" w:hAnsi="Times New Roman"/>
          <w:sz w:val="28"/>
          <w:szCs w:val="32"/>
        </w:rPr>
        <w:t xml:space="preserve">використовувати </w:t>
      </w:r>
      <w:r w:rsidRPr="00A14EC4">
        <w:rPr>
          <w:rFonts w:ascii="Times New Roman" w:hAnsi="Times New Roman"/>
          <w:sz w:val="28"/>
          <w:szCs w:val="32"/>
          <w:lang w:val="ru-RU"/>
        </w:rPr>
        <w:t>б</w:t>
      </w:r>
      <w:r w:rsidRPr="00A14EC4">
        <w:rPr>
          <w:rFonts w:ascii="Times New Roman" w:hAnsi="Times New Roman"/>
          <w:sz w:val="28"/>
          <w:szCs w:val="32"/>
        </w:rPr>
        <w:t>азові конструкції мови РНР</w:t>
      </w:r>
    </w:p>
    <w:p w14:paraId="52B1AE17" w14:textId="766C1C52" w:rsidR="00F62F59" w:rsidRPr="00A14EC4" w:rsidRDefault="00F62F59" w:rsidP="00A14EC4">
      <w:pPr>
        <w:tabs>
          <w:tab w:val="left" w:pos="5985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sectPr w:rsidR="00F62F59" w:rsidRPr="00A14EC4" w:rsidSect="009F131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43F93" w14:textId="77777777" w:rsidR="005E256B" w:rsidRDefault="005E256B">
      <w:r>
        <w:separator/>
      </w:r>
    </w:p>
  </w:endnote>
  <w:endnote w:type="continuationSeparator" w:id="0">
    <w:p w14:paraId="3B7220AE" w14:textId="77777777" w:rsidR="005E256B" w:rsidRDefault="005E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8C48F" w14:textId="77777777" w:rsidR="0092296A" w:rsidRDefault="009229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EB3F" w14:textId="77777777" w:rsidR="0092296A" w:rsidRDefault="0092296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DA10" w14:textId="77777777" w:rsidR="0092296A" w:rsidRDefault="009229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B8E69" w14:textId="77777777" w:rsidR="005E256B" w:rsidRDefault="005E256B">
      <w:r>
        <w:separator/>
      </w:r>
    </w:p>
  </w:footnote>
  <w:footnote w:type="continuationSeparator" w:id="0">
    <w:p w14:paraId="7AC4EDB1" w14:textId="77777777" w:rsidR="005E256B" w:rsidRDefault="005E2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3AA36" w14:textId="77777777" w:rsidR="0092296A" w:rsidRDefault="009229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0DE25110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2F3172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0359645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0DE25110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2F3172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4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0359645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AAB23E9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632D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414ECC" w:rsidRP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F893AEE" w:rsidR="00326D2B" w:rsidRPr="003E0570" w:rsidRDefault="0092296A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Чижмотря О.Г.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4AAB23E9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632D0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414ECC" w:rsidRP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F893AEE" w:rsidR="00326D2B" w:rsidRPr="003E0570" w:rsidRDefault="0092296A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Чижмотря О.Г.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C17A2D"/>
    <w:multiLevelType w:val="hybridMultilevel"/>
    <w:tmpl w:val="00483398"/>
    <w:lvl w:ilvl="0" w:tplc="810A0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01A4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3B1D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3172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3F40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256B"/>
    <w:rsid w:val="005E3725"/>
    <w:rsid w:val="005E6DEE"/>
    <w:rsid w:val="005F25F4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661B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24D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96A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4EC4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2F3F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57EAF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17B39"/>
    <w:rsid w:val="00E2262E"/>
    <w:rsid w:val="00E46FB5"/>
    <w:rsid w:val="00E50895"/>
    <w:rsid w:val="00E50DCF"/>
    <w:rsid w:val="00E53AC5"/>
    <w:rsid w:val="00E57033"/>
    <w:rsid w:val="00E673BB"/>
    <w:rsid w:val="00E716E0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0136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172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59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628AD-685E-4052-9301-9404B207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238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29</cp:revision>
  <cp:lastPrinted>2015-03-05T20:32:00Z</cp:lastPrinted>
  <dcterms:created xsi:type="dcterms:W3CDTF">2018-06-18T19:06:00Z</dcterms:created>
  <dcterms:modified xsi:type="dcterms:W3CDTF">2024-06-21T16:31:00Z</dcterms:modified>
</cp:coreProperties>
</file>