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CFE6" w14:textId="763DB187" w:rsidR="001863E3" w:rsidRPr="001577EF" w:rsidRDefault="00FA4C3F" w:rsidP="001863E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 робота №2</w:t>
      </w:r>
    </w:p>
    <w:p w14:paraId="03FE3E6B" w14:textId="34A66CDA" w:rsidR="001577EF" w:rsidRDefault="00FA4C3F" w:rsidP="001577EF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 w:rsidRPr="00FA4C3F">
        <w:rPr>
          <w:rFonts w:ascii="Times New Roman" w:hAnsi="Times New Roman"/>
          <w:b/>
          <w:sz w:val="28"/>
        </w:rPr>
        <w:t>Використання функцій, рядків, масивів та форм в РНР</w:t>
      </w:r>
    </w:p>
    <w:p w14:paraId="6912A8F5" w14:textId="3FEA8C14" w:rsidR="00FA4C3F" w:rsidRDefault="001863E3" w:rsidP="00FA4C3F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i/>
          <w:sz w:val="32"/>
          <w:szCs w:val="32"/>
        </w:rPr>
        <w:t>Мета:</w:t>
      </w:r>
      <w:r w:rsidRPr="001577EF">
        <w:rPr>
          <w:rFonts w:ascii="Times New Roman" w:hAnsi="Times New Roman"/>
          <w:b/>
          <w:sz w:val="32"/>
          <w:szCs w:val="32"/>
        </w:rPr>
        <w:t xml:space="preserve"> </w:t>
      </w:r>
      <w:r w:rsidR="001577EF" w:rsidRPr="001577EF">
        <w:rPr>
          <w:rFonts w:ascii="Times New Roman" w:hAnsi="Times New Roman"/>
          <w:sz w:val="32"/>
          <w:szCs w:val="32"/>
        </w:rPr>
        <w:t xml:space="preserve">навчитися </w:t>
      </w:r>
      <w:r w:rsidR="00FA4C3F">
        <w:rPr>
          <w:rFonts w:ascii="Times New Roman" w:hAnsi="Times New Roman"/>
          <w:sz w:val="32"/>
          <w:szCs w:val="32"/>
        </w:rPr>
        <w:t>використовувати функції, рядки, масиви</w:t>
      </w:r>
      <w:r w:rsidR="00FA4C3F" w:rsidRPr="00FA4C3F">
        <w:rPr>
          <w:rFonts w:ascii="Times New Roman" w:hAnsi="Times New Roman"/>
          <w:sz w:val="32"/>
          <w:szCs w:val="32"/>
        </w:rPr>
        <w:t xml:space="preserve"> та форм</w:t>
      </w:r>
      <w:r w:rsidR="00FA4C3F">
        <w:rPr>
          <w:rFonts w:ascii="Times New Roman" w:hAnsi="Times New Roman"/>
          <w:sz w:val="32"/>
          <w:szCs w:val="32"/>
        </w:rPr>
        <w:t>и</w:t>
      </w:r>
      <w:r w:rsidR="00FA4C3F" w:rsidRPr="00FA4C3F">
        <w:rPr>
          <w:rFonts w:ascii="Times New Roman" w:hAnsi="Times New Roman"/>
          <w:sz w:val="32"/>
          <w:szCs w:val="32"/>
        </w:rPr>
        <w:t xml:space="preserve"> в РНР </w:t>
      </w:r>
    </w:p>
    <w:p w14:paraId="142214DC" w14:textId="12E7FE47" w:rsidR="001863E3" w:rsidRPr="001577EF" w:rsidRDefault="001863E3" w:rsidP="00FA4C3F">
      <w:pPr>
        <w:spacing w:after="0" w:line="360" w:lineRule="auto"/>
        <w:ind w:firstLine="708"/>
        <w:jc w:val="center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sz w:val="28"/>
        </w:rPr>
        <w:t>Хід роботи:</w:t>
      </w:r>
    </w:p>
    <w:p w14:paraId="5E487F55" w14:textId="77777777" w:rsidR="00FA4C3F" w:rsidRPr="0094739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</w:rPr>
      </w:pPr>
      <w:r w:rsidRPr="0094739F">
        <w:rPr>
          <w:rFonts w:ascii="Times New Roman" w:hAnsi="Times New Roman"/>
          <w:b/>
          <w:sz w:val="28"/>
        </w:rPr>
        <w:t xml:space="preserve">Завдання 0. </w:t>
      </w:r>
    </w:p>
    <w:p w14:paraId="2A362606" w14:textId="77777777" w:rsid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6A1E1E8" w14:textId="68589AC3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 xml:space="preserve">Ознайомитись з теоретичними відомостями </w:t>
      </w:r>
      <w:r>
        <w:rPr>
          <w:rFonts w:ascii="Times New Roman" w:hAnsi="Times New Roman"/>
          <w:sz w:val="28"/>
        </w:rPr>
        <w:t>за посиланням:</w:t>
      </w:r>
    </w:p>
    <w:p w14:paraId="62453A3C" w14:textId="7F2BBA68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https://ww</w:t>
      </w:r>
      <w:r>
        <w:rPr>
          <w:rFonts w:ascii="Times New Roman" w:hAnsi="Times New Roman"/>
          <w:sz w:val="28"/>
        </w:rPr>
        <w:t>w.w3schools.com/php/default.asp</w:t>
      </w:r>
    </w:p>
    <w:p w14:paraId="3F130B5F" w14:textId="7E23FABD" w:rsid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Ознайомитись з роботою м</w:t>
      </w:r>
      <w:r>
        <w:rPr>
          <w:rFonts w:ascii="Times New Roman" w:hAnsi="Times New Roman"/>
          <w:sz w:val="28"/>
        </w:rPr>
        <w:t>асивів, рядків, функцій та форм</w:t>
      </w:r>
    </w:p>
    <w:p w14:paraId="45571DBF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58A81713" w14:textId="77777777" w:rsidR="00FA4C3F" w:rsidRPr="0094739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</w:rPr>
      </w:pPr>
      <w:r w:rsidRPr="0094739F">
        <w:rPr>
          <w:rFonts w:ascii="Times New Roman" w:hAnsi="Times New Roman"/>
          <w:b/>
          <w:sz w:val="28"/>
        </w:rPr>
        <w:t>Завдання 1. Робота з рядками (5 завдань)</w:t>
      </w:r>
    </w:p>
    <w:p w14:paraId="438A0C65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 xml:space="preserve">  </w:t>
      </w:r>
    </w:p>
    <w:p w14:paraId="220A4606" w14:textId="109CC4AB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FA4C3F">
        <w:rPr>
          <w:rFonts w:ascii="Times New Roman" w:hAnsi="Times New Roman"/>
          <w:sz w:val="28"/>
        </w:rPr>
        <w:t>Створіть 4 текстових поля з мітками Текст, Знайти, Замінити і Результат. Виконати  можливість заміни символів і вивести результат.</w:t>
      </w:r>
    </w:p>
    <w:p w14:paraId="7F2D2B05" w14:textId="755054FB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Pr="00FA4C3F">
        <w:rPr>
          <w:rFonts w:ascii="Times New Roman" w:hAnsi="Times New Roman"/>
          <w:sz w:val="28"/>
        </w:rPr>
        <w:t>Користувач вводить назви міст через пробіл. Переставте назви так, щоб назви були впорядковані за алфавітом.</w:t>
      </w:r>
    </w:p>
    <w:p w14:paraId="02D84CAA" w14:textId="4D153882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FA4C3F">
        <w:rPr>
          <w:rFonts w:ascii="Times New Roman" w:hAnsi="Times New Roman"/>
          <w:sz w:val="28"/>
        </w:rPr>
        <w:t xml:space="preserve">Дан рядок, що містить повне ім'я файлу, наприклад: </w:t>
      </w:r>
    </w:p>
    <w:p w14:paraId="3F01D453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D: \ WebServers \ home \ testsite \ www \ myfile.txt</w:t>
      </w:r>
    </w:p>
    <w:p w14:paraId="304627CE" w14:textId="6889F1C3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 xml:space="preserve">Виділіть з цього </w:t>
      </w:r>
      <w:r>
        <w:rPr>
          <w:rFonts w:ascii="Times New Roman" w:hAnsi="Times New Roman"/>
          <w:sz w:val="28"/>
        </w:rPr>
        <w:t>рядка ім'я файлу без розширення</w:t>
      </w:r>
    </w:p>
    <w:p w14:paraId="0E71E015" w14:textId="6D81C279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Pr="00FA4C3F">
        <w:rPr>
          <w:rFonts w:ascii="Times New Roman" w:hAnsi="Times New Roman"/>
          <w:sz w:val="28"/>
        </w:rPr>
        <w:t>У двох рядках містяться дати виду День-Місяць-Рік (наприклад, 10-02-2015). Визначте кількість днів між датами.</w:t>
      </w:r>
    </w:p>
    <w:p w14:paraId="41AE3BBA" w14:textId="5CE8ADCC" w:rsidR="0094739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Pr="00FA4C3F">
        <w:rPr>
          <w:rFonts w:ascii="Times New Roman" w:hAnsi="Times New Roman"/>
          <w:sz w:val="28"/>
        </w:rPr>
        <w:t>Генератор паролів: Напишіть програму, яка генерує випадковий пароль заданої довжини. Пароль може містити великі та малі літери, цифри та спеціальні символи.</w:t>
      </w:r>
    </w:p>
    <w:p w14:paraId="65605BCD" w14:textId="77777777" w:rsidR="0094739F" w:rsidRDefault="009473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484FCF2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54362DF4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Перевірка пароля: Реалізуйте функцію, яка перевіряє, чи є введений користувачем пароль достатньо міцним. Вважайте пароль міцним, якщо він містить принаймні одну велику літеру, одну малу літеру, одну цифру та один спеціальний символ, і його довжина є не менше 8 символів.</w:t>
      </w:r>
    </w:p>
    <w:p w14:paraId="3D8DCC3F" w14:textId="350EA3F4" w:rsidR="00FA4C3F" w:rsidRDefault="00C11C6C" w:rsidP="00C11C6C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 w:rsidRPr="00C11C6C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DB9B8AA" wp14:editId="79698D8E">
            <wp:extent cx="3638550" cy="661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3"/>
                    <a:stretch/>
                  </pic:blipFill>
                  <pic:spPr bwMode="auto">
                    <a:xfrm>
                      <a:off x="0" y="0"/>
                      <a:ext cx="3639058" cy="662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485D6" w14:textId="0DF4BF6B" w:rsidR="00C11C6C" w:rsidRDefault="00C11C6C" w:rsidP="00C11C6C">
      <w:pPr>
        <w:spacing w:after="0" w:line="36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1. Завдання 1</w:t>
      </w:r>
    </w:p>
    <w:p w14:paraId="01602D4A" w14:textId="0F92817E" w:rsidR="00C11C6C" w:rsidRDefault="00C11C6C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027E7733" w14:textId="77777777" w:rsidR="00C11C6C" w:rsidRPr="00C11C6C" w:rsidRDefault="00C11C6C" w:rsidP="00C11C6C">
      <w:pPr>
        <w:spacing w:after="0" w:line="360" w:lineRule="auto"/>
        <w:jc w:val="center"/>
        <w:rPr>
          <w:rFonts w:ascii="Times New Roman" w:hAnsi="Times New Roman"/>
          <w:sz w:val="28"/>
          <w:lang w:val="ru-RU"/>
        </w:rPr>
      </w:pPr>
    </w:p>
    <w:p w14:paraId="79683CA7" w14:textId="63656607" w:rsidR="00C11C6C" w:rsidRPr="00C11C6C" w:rsidRDefault="00FA4C3F" w:rsidP="00C11C6C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</w:rPr>
      </w:pPr>
      <w:r w:rsidRPr="0094739F">
        <w:rPr>
          <w:rFonts w:ascii="Times New Roman" w:hAnsi="Times New Roman"/>
          <w:b/>
          <w:sz w:val="28"/>
        </w:rPr>
        <w:t>Завдання 2.  Робота з масивами (4 завдання)</w:t>
      </w:r>
    </w:p>
    <w:p w14:paraId="16A7FEB8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2719D15D" w14:textId="3956EE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FA4C3F">
        <w:rPr>
          <w:rFonts w:ascii="Times New Roman" w:hAnsi="Times New Roman"/>
          <w:sz w:val="28"/>
        </w:rPr>
        <w:t>Написати функцію, яка приймає масив. Вивести ел</w:t>
      </w:r>
      <w:r>
        <w:rPr>
          <w:rFonts w:ascii="Times New Roman" w:hAnsi="Times New Roman"/>
          <w:sz w:val="28"/>
        </w:rPr>
        <w:t>ементи масиву, що повторюються.</w:t>
      </w:r>
    </w:p>
    <w:p w14:paraId="1F284B39" w14:textId="72B04E53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Pr="00FA4C3F">
        <w:rPr>
          <w:rFonts w:ascii="Times New Roman" w:hAnsi="Times New Roman"/>
          <w:sz w:val="28"/>
        </w:rPr>
        <w:t>Написати функцію-генератор імен. Функція приймає масив з складів або символів. Функція має повертати згенероване ім’я кішки, соба</w:t>
      </w:r>
      <w:r>
        <w:rPr>
          <w:rFonts w:ascii="Times New Roman" w:hAnsi="Times New Roman"/>
          <w:sz w:val="28"/>
        </w:rPr>
        <w:t>ки, хом’ячка або іншої тваринки</w:t>
      </w:r>
    </w:p>
    <w:p w14:paraId="44FB5A7F" w14:textId="05231870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Створіть 2 функції:</w:t>
      </w:r>
    </w:p>
    <w:p w14:paraId="0FEAA729" w14:textId="03CAC831" w:rsidR="00FA4C3F" w:rsidRPr="00FA4C3F" w:rsidRDefault="00FA4C3F" w:rsidP="00FA4C3F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функцію createArray(), яка створює  масив з випадковою довжиною (від 3 до 7) і випадковими значеннями (від 10 до 20)</w:t>
      </w:r>
    </w:p>
    <w:p w14:paraId="381B9C3F" w14:textId="77777777" w:rsidR="00FA4C3F" w:rsidRPr="00FA4C3F" w:rsidRDefault="00FA4C3F" w:rsidP="00FA4C3F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 xml:space="preserve">функцію , яка приймає 2 масиви і виконує наступні дії: </w:t>
      </w:r>
    </w:p>
    <w:p w14:paraId="1645FA40" w14:textId="77777777" w:rsidR="00FA4C3F" w:rsidRPr="00FA4C3F" w:rsidRDefault="00FA4C3F" w:rsidP="00FA4C3F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З’єднує обидва масиви в один</w:t>
      </w:r>
    </w:p>
    <w:p w14:paraId="159E292B" w14:textId="77777777" w:rsidR="00FA4C3F" w:rsidRPr="00FA4C3F" w:rsidRDefault="00FA4C3F" w:rsidP="00FA4C3F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Вилучає повторювані елементи з отриманого масиву</w:t>
      </w:r>
    </w:p>
    <w:p w14:paraId="1C9D16C4" w14:textId="2FEDA6FA" w:rsidR="00FA4C3F" w:rsidRPr="00FA4C3F" w:rsidRDefault="00FA4C3F" w:rsidP="00FA4C3F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Відсортовує отриманий масив за зростанням і повертає його</w:t>
      </w:r>
    </w:p>
    <w:p w14:paraId="14871FAD" w14:textId="0ADCB836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 xml:space="preserve">Створіть 2 масиви за допомогою функції createArray() та продемонструйте </w:t>
      </w:r>
      <w:r>
        <w:rPr>
          <w:rFonts w:ascii="Times New Roman" w:hAnsi="Times New Roman"/>
          <w:sz w:val="28"/>
        </w:rPr>
        <w:t>виконання функції з 2-го пункту</w:t>
      </w:r>
    </w:p>
    <w:p w14:paraId="1ED6F190" w14:textId="09324049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</w:t>
      </w:r>
      <w:r w:rsidRPr="00FA4C3F">
        <w:rPr>
          <w:rFonts w:ascii="Times New Roman" w:hAnsi="Times New Roman"/>
          <w:sz w:val="28"/>
        </w:rPr>
        <w:t xml:space="preserve"> Створіть асоціативний масив, де ключами будуть імена користувачів, а значеннями - їхній вік. Реалізуйте функцію для сортування цього масиву в залежності від параметру, переданого у функцію: (віком користувачів або їх імен в алфавітному порядку).</w:t>
      </w:r>
    </w:p>
    <w:p w14:paraId="255094AF" w14:textId="77777777" w:rsidR="00C11C6C" w:rsidRDefault="00C11C6C" w:rsidP="00C11C6C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</w:rPr>
      </w:pPr>
      <w:r w:rsidRPr="00C11C6C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713C7974" wp14:editId="380C52C6">
            <wp:extent cx="5115639" cy="402963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CF84" w14:textId="13F48F28" w:rsidR="00C11C6C" w:rsidRPr="00C11C6C" w:rsidRDefault="00C11C6C" w:rsidP="00C11C6C">
      <w:pPr>
        <w:spacing w:after="0" w:line="360" w:lineRule="auto"/>
        <w:ind w:left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2. Завдання 2</w:t>
      </w:r>
    </w:p>
    <w:p w14:paraId="4490E745" w14:textId="11F785FC" w:rsidR="00FA4C3F" w:rsidRDefault="00FA4C3F" w:rsidP="00C11C6C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</w:rPr>
      </w:pPr>
      <w:r w:rsidRPr="0094739F">
        <w:rPr>
          <w:rFonts w:ascii="Times New Roman" w:hAnsi="Times New Roman"/>
          <w:b/>
          <w:sz w:val="28"/>
        </w:rPr>
        <w:t>Завдання 3. Робота з формою (1 завдання)</w:t>
      </w:r>
    </w:p>
    <w:p w14:paraId="0887BE30" w14:textId="77777777" w:rsidR="0094739F" w:rsidRPr="0094739F" w:rsidRDefault="0094739F" w:rsidP="00FA4C3F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</w:rPr>
      </w:pPr>
    </w:p>
    <w:p w14:paraId="06050AC0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1) Створити файл .htaccess, написати у ньому рядок:</w:t>
      </w:r>
    </w:p>
    <w:p w14:paraId="0A7A2293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AddDefaultCharset utf-8</w:t>
      </w:r>
    </w:p>
    <w:p w14:paraId="0A8D0512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2) Створити файл index.php</w:t>
      </w:r>
    </w:p>
    <w:p w14:paraId="5F0848B2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3) На головній сторінці створіть форму з такими елементами:</w:t>
      </w:r>
    </w:p>
    <w:p w14:paraId="5BD9C79A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CCB5136" w14:textId="7FCF0C2E" w:rsidR="00FA4C3F" w:rsidRDefault="00C11C6C" w:rsidP="00C11C6C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C11C6C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222A0947" wp14:editId="41B29F7E">
            <wp:extent cx="3381847" cy="403916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AA5" w14:textId="501B6156" w:rsidR="00C11C6C" w:rsidRPr="00C11C6C" w:rsidRDefault="00C11C6C" w:rsidP="00C11C6C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3. Приклад</w:t>
      </w:r>
    </w:p>
    <w:p w14:paraId="2EF75E88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Не забувайте, щоб форма могла передавати файли, у тезі форм потрібно вказувати атрибути enctype="multipart/form-data" method="post"</w:t>
      </w:r>
    </w:p>
    <w:p w14:paraId="62F2600B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4) На іншій сторінці реалізуйте прийом даних цієї форми та відображення переданої інформації, у т.ч. фотографії. Наприклад так:</w:t>
      </w:r>
    </w:p>
    <w:p w14:paraId="075B81A2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5C88CC16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5) Запишіть усі передані дані у сесію. Реалізуйте заповнення значень форми на головній сторінці значеннями, які зберігаються у формі. Тобто, щоб при переході на головну сторінку елементи форми заповнилися тими значеннями, які збережені у сесії (окрім фотографії):</w:t>
      </w:r>
    </w:p>
    <w:p w14:paraId="070A5697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32A8963B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6) На головній сторінці додайте іконки для вибору мови:</w:t>
      </w:r>
    </w:p>
    <w:p w14:paraId="089811D4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CF0B4ED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7) Кожну іконку оберніть у посилання вигляду: index.php?lang=ukr і реалізуйте у файлі index.php обробник GET-запиту з вибраною мовою. Вибрану мову запишіть у кукі-змінну з часом життя півроку і при відображенні файла index.php реалізуйте читання кукі-змінної і виведення фрази вигляду:</w:t>
      </w:r>
    </w:p>
    <w:p w14:paraId="4959C9CE" w14:textId="7EC785D7" w:rsid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Вибрана мова: Українська</w:t>
      </w:r>
    </w:p>
    <w:p w14:paraId="47668ACE" w14:textId="6C159FBB" w:rsidR="00C11C6C" w:rsidRPr="00FA4C3F" w:rsidRDefault="00C11C6C" w:rsidP="00C11C6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C11C6C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149DB4D5" wp14:editId="6AAEA7C6">
            <wp:extent cx="6299835" cy="56197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B848" w14:textId="0BD3F59D" w:rsidR="00FA4C3F" w:rsidRPr="00C11C6C" w:rsidRDefault="00C11C6C" w:rsidP="00C11C6C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4. Завдання 3</w:t>
      </w:r>
    </w:p>
    <w:p w14:paraId="4E6D70D5" w14:textId="77777777" w:rsidR="00FA4C3F" w:rsidRPr="0094739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</w:rPr>
      </w:pPr>
      <w:r w:rsidRPr="0094739F">
        <w:rPr>
          <w:rFonts w:ascii="Times New Roman" w:hAnsi="Times New Roman"/>
          <w:b/>
          <w:sz w:val="28"/>
        </w:rPr>
        <w:t>Завдання 4.  Робота з  функціями (1 завдання)</w:t>
      </w:r>
    </w:p>
    <w:p w14:paraId="578E6A94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0D9B8962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Створіть папку з назвою "Function" і в ній створіть файл func.php з власними функціями (sin, cos, tg, my_tg(x), xy, x! ). Потім цей файл підключити за допомогою конструкцій include, require)</w:t>
      </w:r>
    </w:p>
    <w:p w14:paraId="22F2315F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2) Створіть файл index.php, який буде головною сторінкою і міститиме форму для вводу даних та виклик функцій:</w:t>
      </w:r>
    </w:p>
    <w:p w14:paraId="405CC8E7" w14:textId="77777777" w:rsidR="00FA4C3F" w:rsidRP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2941305" w14:textId="1E5BF04E" w:rsidR="00FA4C3F" w:rsidRDefault="00FA4C3F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A4C3F">
        <w:rPr>
          <w:rFonts w:ascii="Times New Roman" w:hAnsi="Times New Roman"/>
          <w:sz w:val="28"/>
        </w:rPr>
        <w:t>3) Створіть файл calculate.php, який буде обробляти введені дані, викликати функції та виводити результати:</w:t>
      </w:r>
    </w:p>
    <w:p w14:paraId="481EB587" w14:textId="74D7D205" w:rsidR="00C11C6C" w:rsidRDefault="00C11C6C" w:rsidP="00C11C6C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C11C6C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54CCE579" wp14:editId="538C32CA">
            <wp:extent cx="2276793" cy="138131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0587" w14:textId="2D19940B" w:rsidR="00C11C6C" w:rsidRPr="00FA4C3F" w:rsidRDefault="00C11C6C" w:rsidP="00C11C6C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5. Завдання 4</w:t>
      </w:r>
    </w:p>
    <w:p w14:paraId="1CE7DC53" w14:textId="47D7B8CE" w:rsidR="00A44244" w:rsidRDefault="006C1D90" w:rsidP="006C1D90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 w:rsidRPr="006C1D90">
        <w:rPr>
          <w:rFonts w:ascii="Times New Roman" w:hAnsi="Times New Roman"/>
          <w:b/>
          <w:sz w:val="28"/>
          <w:lang w:val="en-US"/>
        </w:rPr>
        <w:t>Function/func.php</w:t>
      </w:r>
    </w:p>
    <w:p w14:paraId="236E726F" w14:textId="77777777" w:rsidR="006C1D90" w:rsidRP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function </w:t>
      </w:r>
      <w:r w:rsidRPr="006C1D90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my_sin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sin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6C1D90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my_cos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tg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tan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my_tg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tan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xy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pow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$y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factorial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$x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$x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factorial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$x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</w:p>
    <w:p w14:paraId="39D99C24" w14:textId="51CBCC65" w:rsidR="006C1D90" w:rsidRDefault="006C1D90" w:rsidP="006C1D90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calculate.php</w:t>
      </w:r>
    </w:p>
    <w:p w14:paraId="1F379F3E" w14:textId="77777777" w:rsidR="006C1D90" w:rsidRP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require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'Function/func.php'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$x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sin(x):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sin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cos(x):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tg(x):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tg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my_tg(x):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my_tg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x^y: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xy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$y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x!: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factorial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&lt;br&gt;&lt;a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href='index.php'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&lt;button&gt;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Повернутися на головну сторінку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?&gt;</w:t>
      </w:r>
    </w:p>
    <w:p w14:paraId="126D2545" w14:textId="02C119BC" w:rsidR="006C1D90" w:rsidRDefault="006C1D90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14:paraId="4504E4E3" w14:textId="547286E4" w:rsidR="006C1D90" w:rsidRDefault="006C1D90" w:rsidP="006C1D90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form.php</w:t>
      </w:r>
    </w:p>
    <w:p w14:paraId="517D4C1B" w14:textId="77777777" w:rsid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session_start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$_GET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'lang'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$selectedLang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$_GET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'lang'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setcookie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'lang'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$selectedLang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time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()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180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$selectedLang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$_COOKIE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'lang'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$_COOKIE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'lang'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'ukr'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$selectedLang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'ukr'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$languageText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"Вибрана мова: Українська"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"Логін:"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"Пароль:"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$confirmPasswordLabel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"Повторний пароль:"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"Стать:"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"Чоловіча"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$femaleGender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"Жіноча"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"Місто проживання:"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$selectCity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"Виберіть місто"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$cityOptions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'Київ'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'Київ'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'Львів'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'Львів'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'Одеса'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'Одеса'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'Харків'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'Харків'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'Дніпро'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'Дніпро'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'Житомир'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'Житомир'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$gamesLabel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"Улюблені ігри:"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$footballGame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"Футбол"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$volleyballGame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"Волейбол"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$chessGame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"Шахи"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$basketballGame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"Баскетбол"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$aboutLabel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"Про себе:"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$photoLabel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"Фотографія:"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$submitButton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"Надіслати"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$pageTitle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"Форма реєстрації"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'eng'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$languageText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"Selected language: English"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"Login:"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"Password:"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$confirmPasswordLabel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"Confirm Password:"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"Gender:"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"Male"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$femaleGender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"Female"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"City of residence:"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$selectCity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city"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$cityOptions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'New York City'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'New York City'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'Los Angeles'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'Los Angeles'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'Chicago'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'Chicago'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'Houston'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'Houston'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'Phoenix'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'Phoenix'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'Philadelphia'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'Philadelphia'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$gamesLabel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"Favorite games:"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$footballGame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"Football"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$volleyballGame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"Volleyball"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$chessGame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"Chess"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$basketballGame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"Basketball"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$aboutLabel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"About yourself:"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$photoLabel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"Photo:"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$submitButton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"Submit"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$pageTitle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"Registration Form"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break;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'fra'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$languageText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"Langue sélectionnée : Français"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"Identifiant 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"Mot de passe 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$confirmPasswordLabel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"Confirmer le mot de passe 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"Genre 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"Masculin"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$femaleGender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"Féminin"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"Ville de résidence 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$selectCity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"Choisissez une ville"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$cityOptions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'Paris'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'Paris'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'Marseille'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'Marseille'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'Lyon'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'Lyon'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'Nice'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'Nice'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'Toulouse'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'Toulouse'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'Bordeaux'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'Bordeaux'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$gamesLabel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"Jeux préférés 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$footballGame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"Football"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$volleyballGame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"Volley-ball"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$chessGame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"Échecs"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$basketballGame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"Basket-ball"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$aboutLabel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"À propos de vous 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$photoLabel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"Photo 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$submitButton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"Envoyer"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$pageTitle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"Formulaire d'inscription"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'rus'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$languageText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"Избранный язык: Русский"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"Логин:"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"Пароль:"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$confirmPasswordLabel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"Повторите пароль:"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"Пол:"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"Мужской"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$femaleGender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"Женский"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"Город проживания:"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$selectCity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"Выберите город"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$cityOptions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'Москва'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'Москва'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'Санкт-Петербург'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'Санкт-Петербург'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'Новосибирск'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'Новосибирск'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'Екатеринбург'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'Екатеринбург'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'Казань'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'Казань'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'Самара'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'Самара'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$gamesLabel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"Любимые игры:"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$footballGame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"Футбол"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$volleyballGame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"Волейбол"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$chessGame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"Шахматы"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$basketballGame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"Баскетбол"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$aboutLabel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"О себе:"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$photoLabel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"Фотография:"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$submitButton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"Отправить"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$pageTitle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"Форма регистрации"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'pol'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$languageText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"Wybrany język: Polski"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"Login:"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"Hasło:"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$confirmPasswordLabel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"Potwierdź hasło:"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"Płeć:"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"Mężczyzna"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$femaleGender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"Kobieta"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"Miasto zamieszkania:"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$selectCity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"Wybierz miasto"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$cityOptions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lastRenderedPageBreak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'Warszawa'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'Warszawa'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'Kraków'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'Kraków'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'Łódź'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'Łódź'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'Wrocław'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'Wrocław'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'Poznań'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'Poznań'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'Gdańsk'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'Gdańsk'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$gamesLabel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"Ulubione gry:"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$footballGame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"Piłka nożna"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$volleyballGame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"Siatkówka"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$chessGame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"Szachy"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$basketballGame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"Koszykówka"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$aboutLabel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 sobie:"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$photoLabel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"Zdjęcie:"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$submitButton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"Wyślij"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$pageTitle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"Formularz rejestracyjny"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'deu'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$languageText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"Ausgewählte Sprache: Deutsch"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"Benutzername:"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"Passwort:"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$confirmPasswordLabel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"Passwort bestätigen:"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"Geschlecht:"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"Männlich"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$femaleGender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"Weiblich"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"Wohnort:"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$selectCity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"Stadt auswählen"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$cityOptions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'Berlin'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'Berlin'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'München'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'München'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'Hamburg'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'Hamburg'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'Köln'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'Köln'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'Frankfurt'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'Frankfurt'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'Stuttgart'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'Stuttgart'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$gamesLabel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"Lieblingsspiele:"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$footballGame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"Fußball"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$volleyballGame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"Volleyball"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$chessGame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"Schach"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$basketballGame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"Basketball"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$aboutLabel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"Über mich:"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$photoLabel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"Foto:"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$submitButton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"Absenden"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$pageTitle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"Anmeldeformular"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default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$languageText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"Вибрана мова: Українська"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"Логін:"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"Пароль:"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$confirmPasswordLabel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"Повторний пароль:"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"Стать:"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"Чоловіча"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$femaleGender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"Жіноча"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"Місто проживання:"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$selectCity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"Виберіть місто"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$cityOptions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'Київ'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'Київ'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'Львів'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'Львів'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'Одеса'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'Одеса'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'Харків'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'Харків'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'Дніпро'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'Дніпро'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'Житомир'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'Житомир'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$gamesLabel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"Улюблені ігри:"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$footballGame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"Футбол"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$volleyballGame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"Волейбол"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$chessGame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"Шахи"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$basketballGame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"Баскетбол"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$aboutLabel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"Про себе:"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$photoLabel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"Фотографія:"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$submitButton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"Надіслати"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$pageTitle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"Форма реєстрації"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$confirmPassword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'confirm_password'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'confirm_password'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'gender'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'gender'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'city'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'city'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$games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'games'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'games'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$about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'about'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'about'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&lt;!DOCTYPE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&lt;html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lang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$selectedLang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&lt;head&gt;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&lt;meta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charset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="UTF-8"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&lt;title&gt;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$pageTitle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&lt;/title&gt;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&lt;style&gt;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body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font-family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Arial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sans-serif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#f4f4f4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container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 auto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#fff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box-shadow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0 0 10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rgba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h1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text-align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center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#333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label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display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block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0 5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input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"text"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input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"password"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textarea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select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0 15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solid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#ccc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border-radius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input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"submit"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#5cb85c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white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border-radius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cursor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pointer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input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"submit"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hover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#4cae4c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language-icons img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cursor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pointer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language-icons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text-align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center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margin-top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&lt;/style&gt;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&lt;/head&gt;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>&lt;body&gt;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&lt;div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="container"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&lt;h1&gt;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$pageTitle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&lt;/h1&gt;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&lt;p&gt;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$languageText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="upload.php"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="post"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="multipart/form-data"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="login"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$loginLabel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="login"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="login"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="password"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$passwordLabel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="confirm_password"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$confirmPasswordLabel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="confirm_password"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="confirm_password"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$confirmPassword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$genderLabel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="radio"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="gender"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$maleGender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$maleGender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'checked'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$maleGender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="radio"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="gender"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$femaleGender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$gender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$femaleGender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'checked'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$femaleGender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="city"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$cityLabel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&lt;select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="city"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="city"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&lt;option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$selectCity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&lt;/option&gt;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foreach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$cityOptions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$optionValue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$optionLabel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&lt;option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$optionValue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$optionValue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'selected'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$optionLabel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&lt;/option&gt;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 endforeach; 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&lt;/select&gt;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$gamesLabel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="checkbox"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="games[]"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$footballGame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in_array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$footballGame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$games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'checked'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$footballGame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="checkbox"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="games[]"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$volleyballGame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in_array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$volleyballGame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$games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'checked'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$volleyballGame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="checkbox"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="games[]"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$chessGame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in_array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$chessGame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$games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'checked'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$chessGame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="checkbox"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="games[]"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$basketballGame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in_array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$basketballGame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$games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'checked'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$basketballGame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="about"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$aboutLabel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&lt;textarea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="about"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="about"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rows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="4"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$about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&lt;/textarea&gt;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="photo"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$photoLabel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="file"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="photo"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="photo"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$submitButton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</w:p>
    <w:p w14:paraId="212E4137" w14:textId="77777777" w:rsidR="006C1D90" w:rsidRDefault="006C1D90">
      <w:pPr>
        <w:spacing w:after="0" w:line="240" w:lineRule="auto"/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 w:type="page"/>
      </w:r>
    </w:p>
    <w:p w14:paraId="29C0A3D0" w14:textId="4EDD7715" w:rsidR="006C1D90" w:rsidRP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lastRenderedPageBreak/>
        <w:br/>
        <w:t xml:space="preserve">    &lt;div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="language-icons"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="form.php?lang=ukr"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&lt;img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="./icons/ukraine.png"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alt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="Ukrainian"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="form.php?lang=eng"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&lt;img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="./icons/united-states-of-america.png"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alt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="English"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="form.php?lang=fra"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&lt;img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="./icons/france.png"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alt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="Français"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="form.php?lang=pol"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&lt;img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="./icons/poland.png"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alt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="Polski"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="form.php?lang=deu"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&lt;img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="./icons/germany.png"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alt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="Deutsch"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="form.php?lang=rus"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&lt;img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="./icons/russia.png"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alt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="Русский"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&lt;/div&gt;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&lt;br&gt;&lt;a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href='index.php'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&lt;button&gt;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Повернутися на головну сторінку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&lt;/body&gt;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&lt;/html&gt;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</w:p>
    <w:p w14:paraId="48ADC7DF" w14:textId="6D9E4ECA" w:rsidR="006C1D90" w:rsidRDefault="006C1D90" w:rsidP="006C1D90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upload.php</w:t>
      </w:r>
    </w:p>
    <w:p w14:paraId="24867358" w14:textId="77777777" w:rsidR="006C1D90" w:rsidRP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session_start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$_FILES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'photo'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$_FILES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'photo'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$uploadDirectory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'uploads/'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$uploadedFilePath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$uploadDirectory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basename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$_FILES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'photo'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'name'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move_uploaded_file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$_FILES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'photo'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'tmp_name'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$uploadedFilePath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$uploadedFilePath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'confirm_password'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'confirm_password'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'gender'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'gender'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'city'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'city'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'games'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'games'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'games'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'about'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'about'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'photo'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$uploadedFilePath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&lt;!DOCTYPE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&lt;html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lang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="uk"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&lt;head&gt;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&lt;meta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charset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="UTF-8"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&lt;title&gt;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Результати форми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&lt;/title&gt;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&lt;style&gt;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body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font-family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Arial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sans-serif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#f4f4f4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container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 auto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#fff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box-shadow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0 0 10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rgba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h1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text-align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center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#333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p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&lt;/style&gt;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&lt;/head&gt;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>&lt;body&gt;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&lt;div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="container"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&lt;h1&gt;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Результати форми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&lt;/h1&gt;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&lt;p&gt;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&lt;strong&gt;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Логін: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&lt;/strong&gt;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&lt;p&gt;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&lt;strong&gt;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Пароль: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&lt;/strong&gt;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&lt;p&gt;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&lt;strong&gt;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Повторний пароль: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&lt;/strong&gt;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'confirm_password'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&lt;p&gt;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&lt;strong&gt;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Стать: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&lt;/strong&gt;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'gender'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&lt;p&gt;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&lt;strong&gt;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Місто: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&lt;/strong&gt;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'city'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&lt;p&gt;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&lt;strong&gt;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Улюблена гра: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&lt;/strong&gt;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'games'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array_values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'games'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])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"нема"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&lt;p&gt;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&lt;strong&gt;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Про себе: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&lt;/strong&gt;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'about'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&lt;p&gt;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&lt;strong&gt;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Фото: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&lt;/strong&gt;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$uploadedFilePath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&lt;br&gt;&lt;a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href='form.php'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&lt;button&gt;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Повернутися на головну сторінку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?&gt;</w:t>
      </w:r>
    </w:p>
    <w:p w14:paraId="6D418062" w14:textId="1E9AFC90" w:rsidR="006C1D90" w:rsidRDefault="006C1D90" w:rsidP="006C1D90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index.php</w:t>
      </w:r>
    </w:p>
    <w:p w14:paraId="2D34A6E5" w14:textId="77777777" w:rsid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&lt;!DOCTYPE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>&lt;html&gt;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&lt;head&gt;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&lt;meta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charset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="UTF-8"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&lt;meta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="viewport"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content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="width=device-width, initial-scale=1.0"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&lt;title&gt;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Лабораторна 2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&lt;/title&gt;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&lt;style&gt;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accordion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#eee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#444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cursor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pointer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text-align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left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outline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transition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active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accordion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hover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#ccc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panel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0 18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display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white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overflow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hidden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button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"submit"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</w:p>
    <w:p w14:paraId="2FFBB629" w14:textId="77777777" w:rsidR="006C1D90" w:rsidRDefault="006C1D90">
      <w:pPr>
        <w:spacing w:after="0" w:line="240" w:lineRule="auto"/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 w:type="page"/>
      </w:r>
    </w:p>
    <w:p w14:paraId="357A3718" w14:textId="77777777" w:rsid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lastRenderedPageBreak/>
        <w:br/>
        <w:t xml:space="preserve">        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&lt;/style&gt;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&lt;/head&gt;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>&lt;body&gt;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1. Робота з рядками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1. Заміна символів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="text"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Текст: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="text"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="find"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Знайти: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="find"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="find"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="replace"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Замінити: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="replace"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="replace"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="submit"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Замінити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"POST"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"text"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"find"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"replace"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$text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"text"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$find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"find"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$replace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"replace"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$result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str_replace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$find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$replace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$text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&lt;label&gt;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Результат: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&lt;input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type='text' value='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$result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'&gt;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2. Сортування міст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="cities"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Назви міст: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="cities"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="cities"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="submit"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Сортувати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"POST"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"cities"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$cities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explode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"cities"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$cities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$result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implode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$cities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&lt;label&gt;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Результат: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&lt;input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type='text' value='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$result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'&gt;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3. Виділення імені файлу без розширення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$path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"D: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WebServers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home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testsite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www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myfile.txt"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$filename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basename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$path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".txt"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"Ім'я файлу без розширення: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$filename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4. Визначення кількості днів між датами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="date1"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Дата 1 (День-Місяць-Рік):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="date1"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="date1"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="date2"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Дата 2 (День-Місяць-Рік):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="date2"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="date2"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="calculate"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Обчислити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&lt;/button&gt;</w:t>
      </w:r>
    </w:p>
    <w:p w14:paraId="1F8130AE" w14:textId="77777777" w:rsidR="006C1D90" w:rsidRDefault="006C1D90">
      <w:pPr>
        <w:spacing w:after="0" w:line="240" w:lineRule="auto"/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 w:type="page"/>
      </w:r>
    </w:p>
    <w:p w14:paraId="559FCDFE" w14:textId="77777777" w:rsid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lastRenderedPageBreak/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"POST"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"date1"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"date2"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$date1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"date1"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$date2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"date2"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$datetime1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DateTime::</w:t>
      </w:r>
      <w:r w:rsidRPr="006C1D9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createFromFormat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'd-m-Y'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$date1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$datetime2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DateTime::</w:t>
      </w:r>
      <w:r w:rsidRPr="006C1D9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createFromFormat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'd-m-Y'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$date2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$interval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$datetime1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diff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$datetime2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"Кількість днів між датами: 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$interval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days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5. Генератор паролів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="length"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Довжина паролю: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="number"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="length"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="length"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="10"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="submit"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Згенерувати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generatePassword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$length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$chars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'abcdefghijklmnopqrstuvwxyzABCDEFGHIJKLMNOPQRSTUVWXYZ0123456789!@#$%^&amp;*()'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substr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str_shuffle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$chars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$length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"POST"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$length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"length"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generatePassword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$length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"Випадковий пароль: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Перевірка міцності пароля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="password"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Пароль: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="password"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="submit"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Перевірити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isStrongPassword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$containsUppercase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preg_match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r w:rsidRPr="006C1D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-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Z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$containsLowercase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preg_match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r w:rsidRPr="006C1D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-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z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$containsDigit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preg_match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\d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$containsSpecialChar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preg_match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\W_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/'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$isLongEnough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strlen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&gt;=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$containsUppercase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$containsLowercase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$containsDigit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$containsSpecialChar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$isLongEnough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"POST"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"password"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"password"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isStrongPassword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"Пароль достатньо міцний."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"Пароль недостатньо міцний."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2. Робота з масивами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1. Виведення повторюваних елементів масиву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</w:p>
    <w:p w14:paraId="3436D489" w14:textId="77777777" w:rsidR="006C1D90" w:rsidRDefault="006C1D90">
      <w:pPr>
        <w:spacing w:after="0" w:line="240" w:lineRule="auto"/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 w:type="page"/>
      </w:r>
    </w:p>
    <w:p w14:paraId="614DE8CC" w14:textId="77777777" w:rsid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lastRenderedPageBreak/>
        <w:br/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findDuplicates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$duplicates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array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$counts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array_count_values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foreach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$counts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$key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$value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$value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$duplicates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[]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$key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$duplicates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$array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$duplicates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findDuplicates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"Повторювані елементи: 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$duplicates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2. Генератор імен для тварин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generatePetName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$syllables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shuffle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$syllables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implode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array_slice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$syllables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$syllables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"ka"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$petName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generatePetName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$syllables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"Згенероване ім'я: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$petName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3. Створення масивів та їх об'єднання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$length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$array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array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$length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$i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){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[]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mergeAndProcessArrays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$array1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$array2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$mergedArray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array_unique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array_merge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$array1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$array2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$mergedArray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$mergedArray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$array1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$array2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"Масив 1: 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$array1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Масив 2: 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$array2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$resultArray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mergeAndProcessArrays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$array1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$array2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Об'єднаний масив: 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$resultArray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4. Сортування асоціативного масиву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</w:p>
    <w:p w14:paraId="70268D9C" w14:textId="77777777" w:rsidR="006C1D90" w:rsidRDefault="006C1D90">
      <w:pPr>
        <w:spacing w:after="0" w:line="240" w:lineRule="auto"/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 w:type="page"/>
      </w:r>
    </w:p>
    <w:p w14:paraId="149FE6FB" w14:textId="77777777" w:rsid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</w:pP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lastRenderedPageBreak/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$users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"Alice"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"Bob"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"Charlie"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function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sortAssociativeArray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$sortBy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$sortBy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ksort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elseif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$sortBy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"age"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)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asort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$array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"POST"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"sortBy"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$sortBy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"sortBy"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sortAssociativeArray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$users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$sortBy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 xml:space="preserve">&lt;form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="sortBy"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Сортувати за: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&lt;select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="sortBy"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="sortBy"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&lt;option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="name"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Ім'ям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&lt;/option&gt;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&lt;option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="age"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Віком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&lt;/option&gt;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&lt;/select&gt;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="submit"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Сортувати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&lt;br&gt;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"Відсортований масив: 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print_r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$users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?&gt;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3. Робота з формою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Форма завантаження файлів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&lt;a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='form.php'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&lt;button&gt;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Перейти до форми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&lt;/a&gt;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4. Робота з функціями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Функції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="post"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="calculate.php"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="x"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Число x: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="x"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="x"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="y"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Число y: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="y"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="y"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&lt;button </w:t>
      </w:r>
      <w:r w:rsidRPr="006C1D9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6C1D9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="submit"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Обчислити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&lt;/button&gt;</w:t>
      </w:r>
      <w:r w:rsidRPr="006C1D90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6C1D90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>&lt;script&gt;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6C1D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acc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getElementsByClassName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"accordion"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6C1D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1D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6C1D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acc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1D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acc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6C1D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addEventListener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"click"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function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()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classList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toggle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let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panel =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nextElementSibling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panel.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style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"block"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</w:p>
    <w:p w14:paraId="4BC97506" w14:textId="77777777" w:rsidR="006C1D90" w:rsidRDefault="006C1D90">
      <w:pPr>
        <w:spacing w:after="0" w:line="240" w:lineRule="auto"/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 w:type="page"/>
      </w:r>
    </w:p>
    <w:p w14:paraId="130C78ED" w14:textId="556CD8E4" w:rsidR="006C1D90" w:rsidRPr="006C1D90" w:rsidRDefault="006C1D90" w:rsidP="006C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0" w:name="_GoBack"/>
      <w:bookmarkEnd w:id="0"/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lastRenderedPageBreak/>
        <w:br/>
        <w:t xml:space="preserve">               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panel.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style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"none"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} 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{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   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panel.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style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C1D9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6C1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1D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"block"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})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1D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&lt;/script&gt;</w:t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&lt;/body&gt;</w:t>
      </w:r>
      <w:r w:rsidRPr="006C1D90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6C1D90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&lt;/html&gt;</w:t>
      </w:r>
    </w:p>
    <w:p w14:paraId="3AD7E0D4" w14:textId="77777777" w:rsidR="006C1D90" w:rsidRPr="006C1D90" w:rsidRDefault="006C1D90" w:rsidP="006C1D90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</w:p>
    <w:p w14:paraId="52B1AE17" w14:textId="27A507AA" w:rsidR="00F62F59" w:rsidRPr="00FA4C3F" w:rsidRDefault="00A273DA" w:rsidP="00FA4C3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577EF">
        <w:rPr>
          <w:rFonts w:ascii="Times New Roman" w:hAnsi="Times New Roman"/>
          <w:b/>
          <w:i/>
          <w:sz w:val="28"/>
          <w:szCs w:val="28"/>
        </w:rPr>
        <w:t>Висновки:</w:t>
      </w:r>
      <w:r w:rsidR="001577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77EF" w:rsidRPr="00FA4C3F">
        <w:rPr>
          <w:rFonts w:ascii="Times New Roman" w:hAnsi="Times New Roman"/>
          <w:sz w:val="28"/>
          <w:szCs w:val="32"/>
        </w:rPr>
        <w:t xml:space="preserve">ми навчилися </w:t>
      </w:r>
      <w:r w:rsidR="00FA4C3F" w:rsidRPr="00FA4C3F">
        <w:rPr>
          <w:rFonts w:ascii="Times New Roman" w:hAnsi="Times New Roman"/>
          <w:sz w:val="28"/>
          <w:szCs w:val="32"/>
        </w:rPr>
        <w:t>використовувати функції, рядки, масиви та форми в РНР</w:t>
      </w:r>
    </w:p>
    <w:sectPr w:rsidR="00F62F59" w:rsidRPr="00FA4C3F" w:rsidSect="009F131C">
      <w:headerReference w:type="default" r:id="rId13"/>
      <w:headerReference w:type="first" r:id="rId14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DF34A" w14:textId="77777777" w:rsidR="00E80587" w:rsidRDefault="00E80587">
      <w:r>
        <w:separator/>
      </w:r>
    </w:p>
  </w:endnote>
  <w:endnote w:type="continuationSeparator" w:id="0">
    <w:p w14:paraId="5EF45735" w14:textId="77777777" w:rsidR="00E80587" w:rsidRDefault="00E8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B1C7D" w14:textId="77777777" w:rsidR="00E80587" w:rsidRDefault="00E80587">
      <w:r>
        <w:separator/>
      </w:r>
    </w:p>
  </w:footnote>
  <w:footnote w:type="continuationSeparator" w:id="0">
    <w:p w14:paraId="3619BACD" w14:textId="77777777" w:rsidR="00E80587" w:rsidRDefault="00E80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67F93CA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6C1D9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29D10A7B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24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FA4C3F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67F93CA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6C1D9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13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29D10A7B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 w:val="24"/>
                          <w:szCs w:val="24"/>
                        </w:rPr>
                        <w:t>24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FA4C3F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7BC7466B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FA4C3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DB09DFE" w:rsidR="00326D2B" w:rsidRPr="003E0570" w:rsidRDefault="003014E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Міньковець В. В</w:t>
                              </w:r>
                              <w:r w:rsidR="003E0570"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2F893AEE" w:rsidR="00326D2B" w:rsidRPr="003E0570" w:rsidRDefault="0092296A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Чижмотря О.Г.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445C539D" w:rsidR="00326D2B" w:rsidRPr="00A9614E" w:rsidRDefault="00FA4C3F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1967D9D4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 w:rsidR="003014EB">
                              <w:rPr>
                                <w:rFonts w:ascii="Arial" w:hAnsi="Arial"/>
                                <w:sz w:val="36"/>
                              </w:rPr>
                              <w:t>гр.</w:t>
                            </w:r>
                            <w:r w:rsidR="003014EB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7BC7466B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FA4C3F">
                        <w:rPr>
                          <w:rFonts w:ascii="Calibri" w:hAnsi="Calibri"/>
                          <w:color w:val="FF0000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DB09DFE" w:rsidR="00326D2B" w:rsidRPr="003E0570" w:rsidRDefault="003014EB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Міньковець В. В</w:t>
                        </w:r>
                        <w:r w:rsidR="003E0570"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2F893AEE" w:rsidR="00326D2B" w:rsidRPr="003E0570" w:rsidRDefault="0092296A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Чижмотря О.Г.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445C539D" w:rsidR="00326D2B" w:rsidRPr="00A9614E" w:rsidRDefault="00FA4C3F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1967D9D4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 w:rsidR="003014EB">
                        <w:rPr>
                          <w:rFonts w:ascii="Arial" w:hAnsi="Arial"/>
                          <w:sz w:val="36"/>
                        </w:rPr>
                        <w:t>гр.</w:t>
                      </w:r>
                      <w:r w:rsidR="003014EB">
                        <w:rPr>
                          <w:rFonts w:ascii="Arial" w:hAnsi="Arial"/>
                          <w:color w:val="FF0000"/>
                          <w:sz w:val="36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B948A3"/>
    <w:multiLevelType w:val="hybridMultilevel"/>
    <w:tmpl w:val="8D78DF4A"/>
    <w:lvl w:ilvl="0" w:tplc="04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74240"/>
    <w:multiLevelType w:val="hybridMultilevel"/>
    <w:tmpl w:val="80B071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14"/>
  </w:num>
  <w:num w:numId="13">
    <w:abstractNumId w:val="8"/>
  </w:num>
  <w:num w:numId="14">
    <w:abstractNumId w:val="15"/>
  </w:num>
  <w:num w:numId="15">
    <w:abstractNumId w:val="13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640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4468"/>
    <w:rsid w:val="000B5891"/>
    <w:rsid w:val="000B6153"/>
    <w:rsid w:val="000B6D0F"/>
    <w:rsid w:val="000C098C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577EF"/>
    <w:rsid w:val="001601C0"/>
    <w:rsid w:val="001604A2"/>
    <w:rsid w:val="001638E4"/>
    <w:rsid w:val="00184E1A"/>
    <w:rsid w:val="001863E3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DE2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14EB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8E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1D90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277B"/>
    <w:rsid w:val="007431A9"/>
    <w:rsid w:val="007508BA"/>
    <w:rsid w:val="00763D44"/>
    <w:rsid w:val="007729DF"/>
    <w:rsid w:val="00780A5D"/>
    <w:rsid w:val="00782144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24D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D0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96A"/>
    <w:rsid w:val="00922CCA"/>
    <w:rsid w:val="00923505"/>
    <w:rsid w:val="00933C7E"/>
    <w:rsid w:val="00941C18"/>
    <w:rsid w:val="0094739F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49B"/>
    <w:rsid w:val="00A23E05"/>
    <w:rsid w:val="00A240D6"/>
    <w:rsid w:val="00A26D2B"/>
    <w:rsid w:val="00A272EA"/>
    <w:rsid w:val="00A273DA"/>
    <w:rsid w:val="00A31C24"/>
    <w:rsid w:val="00A35CFB"/>
    <w:rsid w:val="00A370AC"/>
    <w:rsid w:val="00A4305D"/>
    <w:rsid w:val="00A44244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1071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87AC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1C6C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01C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80587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A4C3F"/>
    <w:rsid w:val="00FB353D"/>
    <w:rsid w:val="00FB7C21"/>
    <w:rsid w:val="00FC0E64"/>
    <w:rsid w:val="00FD02BA"/>
    <w:rsid w:val="00FD15B2"/>
    <w:rsid w:val="00FE30A9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7E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1863E3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  <w:style w:type="paragraph" w:customStyle="1" w:styleId="msonormal0">
    <w:name w:val="msonormal"/>
    <w:basedOn w:val="a"/>
    <w:rsid w:val="006C1D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0B96-4DD0-4B91-B312-754A6D3E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287</TotalTime>
  <Pages>1</Pages>
  <Words>4234</Words>
  <Characters>24137</Characters>
  <Application>Microsoft Office Word</Application>
  <DocSecurity>0</DocSecurity>
  <Lines>201</Lines>
  <Paragraphs>56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</cp:lastModifiedBy>
  <cp:revision>26</cp:revision>
  <cp:lastPrinted>2015-03-05T20:32:00Z</cp:lastPrinted>
  <dcterms:created xsi:type="dcterms:W3CDTF">2018-06-18T19:06:00Z</dcterms:created>
  <dcterms:modified xsi:type="dcterms:W3CDTF">2024-06-21T19:40:00Z</dcterms:modified>
</cp:coreProperties>
</file>