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0337ADBB" w:rsidR="001863E3" w:rsidRPr="001577EF" w:rsidRDefault="00CA660A" w:rsidP="001863E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 робота №4</w:t>
      </w:r>
    </w:p>
    <w:p w14:paraId="1B44FA63" w14:textId="77777777" w:rsidR="00CA660A" w:rsidRDefault="00CA660A" w:rsidP="00CA660A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CA660A">
        <w:rPr>
          <w:rFonts w:ascii="Times New Roman" w:hAnsi="Times New Roman"/>
          <w:b/>
          <w:sz w:val="28"/>
        </w:rPr>
        <w:t>Об'єктно-орієнтоване програмування в РНР</w:t>
      </w:r>
    </w:p>
    <w:p w14:paraId="464421F6" w14:textId="77777777" w:rsidR="00CA660A" w:rsidRDefault="001863E3" w:rsidP="00CA660A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i/>
          <w:sz w:val="32"/>
          <w:szCs w:val="32"/>
        </w:rPr>
        <w:t>Мета:</w:t>
      </w:r>
      <w:r w:rsidRPr="001577EF">
        <w:rPr>
          <w:rFonts w:ascii="Times New Roman" w:hAnsi="Times New Roman"/>
          <w:b/>
          <w:sz w:val="32"/>
          <w:szCs w:val="32"/>
        </w:rPr>
        <w:t xml:space="preserve"> </w:t>
      </w:r>
      <w:r w:rsidR="00CA660A" w:rsidRPr="00CA660A">
        <w:rPr>
          <w:rFonts w:ascii="Times New Roman" w:hAnsi="Times New Roman"/>
          <w:sz w:val="32"/>
          <w:szCs w:val="32"/>
        </w:rPr>
        <w:t>навчитися працювати з класами</w:t>
      </w:r>
    </w:p>
    <w:p w14:paraId="142214DC" w14:textId="25DDBA63" w:rsidR="001863E3" w:rsidRPr="001577EF" w:rsidRDefault="001863E3" w:rsidP="00CA660A">
      <w:pPr>
        <w:spacing w:after="0" w:line="360" w:lineRule="auto"/>
        <w:ind w:firstLine="708"/>
        <w:jc w:val="center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584F35AF" w14:textId="709A8B94" w:rsid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0. Ретельно</w:t>
      </w:r>
      <w:r>
        <w:rPr>
          <w:rFonts w:ascii="Times New Roman" w:hAnsi="Times New Roman"/>
          <w:sz w:val="28"/>
          <w:lang w:val="ru-RU"/>
        </w:rPr>
        <w:t xml:space="preserve"> вивчити теорію за посиланнями:</w:t>
      </w:r>
    </w:p>
    <w:p w14:paraId="73E9A1A7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2F5CE672" w14:textId="79ECF0BF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https://www.w3sch</w:t>
      </w:r>
      <w:r>
        <w:rPr>
          <w:rFonts w:ascii="Times New Roman" w:hAnsi="Times New Roman"/>
          <w:sz w:val="28"/>
          <w:lang w:val="ru-RU"/>
        </w:rPr>
        <w:t>ools.com/php/default.asp:</w:t>
      </w:r>
    </w:p>
    <w:p w14:paraId="1A017397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Classes and Objects</w:t>
      </w:r>
    </w:p>
    <w:p w14:paraId="44BC28F8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Constructor</w:t>
      </w:r>
    </w:p>
    <w:p w14:paraId="017C8605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Destructor</w:t>
      </w:r>
    </w:p>
    <w:p w14:paraId="212E0BB7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Access Modifiers</w:t>
      </w:r>
    </w:p>
    <w:p w14:paraId="7E843129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Inheritance</w:t>
      </w:r>
    </w:p>
    <w:p w14:paraId="305EFAC1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Class Constants</w:t>
      </w:r>
    </w:p>
    <w:p w14:paraId="46C67BE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Abstract Classes</w:t>
      </w:r>
    </w:p>
    <w:p w14:paraId="478D2DA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Interfaces</w:t>
      </w:r>
    </w:p>
    <w:p w14:paraId="0E1E4C59" w14:textId="77777777" w:rsidR="00CA660A" w:rsidRPr="002729D3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2729D3">
        <w:rPr>
          <w:rFonts w:ascii="Times New Roman" w:hAnsi="Times New Roman"/>
          <w:sz w:val="28"/>
          <w:lang w:val="en-US"/>
        </w:rPr>
        <w:t>PHP OOP Static Methods</w:t>
      </w:r>
    </w:p>
    <w:p w14:paraId="3B63A788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en-US"/>
        </w:rPr>
        <w:t>PHP OOP Static Properties</w:t>
      </w:r>
    </w:p>
    <w:p w14:paraId="314012E3" w14:textId="045E20D7" w:rsidR="00CA660A" w:rsidRPr="002729D3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PHP</w:t>
      </w:r>
      <w:r w:rsidRPr="002729D3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Namespaces</w:t>
      </w:r>
    </w:p>
    <w:p w14:paraId="02216550" w14:textId="77777777" w:rsidR="00CA660A" w:rsidRPr="002729D3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56384F2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1. (Організація класів по каталогах в проєкті)</w:t>
      </w:r>
    </w:p>
    <w:p w14:paraId="49427C7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6AEC405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пустий проєкт PHP.</w:t>
      </w:r>
    </w:p>
    <w:p w14:paraId="49A2A9EA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каталоги: "Models", "Controllers", "Views".</w:t>
      </w:r>
    </w:p>
    <w:p w14:paraId="005D5565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У кожному каталозі створіть по одному класу, наприклад, "UserModel", "UserController", "UserView".</w:t>
      </w:r>
    </w:p>
    <w:p w14:paraId="17A1BFF0" w14:textId="7302375E" w:rsidR="002729D3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В кожному класі реалізуйте просту функціональність, наприклад, виведення повідомлення чи повернення значень.</w:t>
      </w:r>
    </w:p>
    <w:p w14:paraId="334D0F2A" w14:textId="4C5B8AC4" w:rsidR="00CA660A" w:rsidRPr="00CA660A" w:rsidRDefault="002729D3" w:rsidP="002729D3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E4B9036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lastRenderedPageBreak/>
        <w:t>Завдання 2.</w:t>
      </w:r>
      <w:r w:rsidRPr="00CA660A">
        <w:rPr>
          <w:rFonts w:ascii="Times New Roman" w:hAnsi="Times New Roman"/>
          <w:sz w:val="28"/>
          <w:lang w:val="ru-RU"/>
        </w:rPr>
        <w:tab/>
        <w:t>(Автопідключення класів за допомогою spl_autoload_register. PHPDoc)</w:t>
      </w:r>
    </w:p>
    <w:p w14:paraId="23E83E63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FAE1C7B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Додайте PHPDoc коментарі до всіх класів, вказавши їх призначення та властивості.</w:t>
      </w:r>
    </w:p>
    <w:p w14:paraId="75875D38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файл autoload.php, який буде містити функцію для автопідключення класів.</w:t>
      </w:r>
    </w:p>
    <w:p w14:paraId="65101292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Використайте spl_autoload_register для автоматичного підключення класів на основі їхніх імен та розташування.</w:t>
      </w:r>
    </w:p>
    <w:p w14:paraId="34A5542A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459AA307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3.</w:t>
      </w:r>
      <w:r w:rsidRPr="00CA660A">
        <w:rPr>
          <w:rFonts w:ascii="Times New Roman" w:hAnsi="Times New Roman"/>
          <w:sz w:val="28"/>
          <w:lang w:val="ru-RU"/>
        </w:rPr>
        <w:tab/>
        <w:t>(Неймспейси)</w:t>
      </w:r>
    </w:p>
    <w:p w14:paraId="586D203A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6D7A455B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ru-RU"/>
        </w:rPr>
        <w:t>Додайте неймспейси до класів у попередньому завданні. Наприклад</w:t>
      </w:r>
      <w:r w:rsidRPr="00CA660A">
        <w:rPr>
          <w:rFonts w:ascii="Times New Roman" w:hAnsi="Times New Roman"/>
          <w:sz w:val="28"/>
          <w:lang w:val="en-US"/>
        </w:rPr>
        <w:t xml:space="preserve">, "namespace Models;" </w:t>
      </w:r>
      <w:r w:rsidRPr="00CA660A">
        <w:rPr>
          <w:rFonts w:ascii="Times New Roman" w:hAnsi="Times New Roman"/>
          <w:sz w:val="28"/>
          <w:lang w:val="ru-RU"/>
        </w:rPr>
        <w:t>для</w:t>
      </w:r>
      <w:r w:rsidRPr="00CA660A">
        <w:rPr>
          <w:rFonts w:ascii="Times New Roman" w:hAnsi="Times New Roman"/>
          <w:sz w:val="28"/>
          <w:lang w:val="en-US"/>
        </w:rPr>
        <w:t xml:space="preserve"> "UserModel".</w:t>
      </w:r>
    </w:p>
    <w:p w14:paraId="06C3B0AB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CA660A">
        <w:rPr>
          <w:rFonts w:ascii="Times New Roman" w:hAnsi="Times New Roman"/>
          <w:sz w:val="28"/>
          <w:lang w:val="ru-RU"/>
        </w:rPr>
        <w:t>Змініть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файл</w:t>
      </w:r>
      <w:r w:rsidRPr="00CA660A">
        <w:rPr>
          <w:rFonts w:ascii="Times New Roman" w:hAnsi="Times New Roman"/>
          <w:sz w:val="28"/>
          <w:lang w:val="en-US"/>
        </w:rPr>
        <w:t xml:space="preserve"> autoload.php </w:t>
      </w:r>
      <w:r w:rsidRPr="00CA660A">
        <w:rPr>
          <w:rFonts w:ascii="Times New Roman" w:hAnsi="Times New Roman"/>
          <w:sz w:val="28"/>
          <w:lang w:val="ru-RU"/>
        </w:rPr>
        <w:t>так</w:t>
      </w:r>
      <w:r w:rsidRPr="00CA660A">
        <w:rPr>
          <w:rFonts w:ascii="Times New Roman" w:hAnsi="Times New Roman"/>
          <w:sz w:val="28"/>
          <w:lang w:val="en-US"/>
        </w:rPr>
        <w:t xml:space="preserve">, </w:t>
      </w:r>
      <w:r w:rsidRPr="00CA660A">
        <w:rPr>
          <w:rFonts w:ascii="Times New Roman" w:hAnsi="Times New Roman"/>
          <w:sz w:val="28"/>
          <w:lang w:val="ru-RU"/>
        </w:rPr>
        <w:t>щоб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він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також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враховував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неймспейси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при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підключенні</w:t>
      </w:r>
      <w:r w:rsidRPr="00CA660A">
        <w:rPr>
          <w:rFonts w:ascii="Times New Roman" w:hAnsi="Times New Roman"/>
          <w:sz w:val="28"/>
          <w:lang w:val="en-US"/>
        </w:rPr>
        <w:t xml:space="preserve"> </w:t>
      </w:r>
      <w:r w:rsidRPr="00CA660A">
        <w:rPr>
          <w:rFonts w:ascii="Times New Roman" w:hAnsi="Times New Roman"/>
          <w:sz w:val="28"/>
          <w:lang w:val="ru-RU"/>
        </w:rPr>
        <w:t>класів</w:t>
      </w:r>
    </w:p>
    <w:p w14:paraId="1C5D464C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</w:p>
    <w:p w14:paraId="415E9199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4. (Автопідключення класів з неймспейсами)</w:t>
      </w:r>
    </w:p>
    <w:p w14:paraId="64047911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AA55CE4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Використовуйте аналогічний підхід до підключення класів, але тепер з урахуванням неймспейсів.</w:t>
      </w:r>
    </w:p>
    <w:p w14:paraId="54E956E4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Переконайтеся, що класи виводять повідомлення чи результати виклику.</w:t>
      </w:r>
    </w:p>
    <w:p w14:paraId="16B74E49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142F7C0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5 (Створення класу. Методи GET i SET)</w:t>
      </w:r>
    </w:p>
    <w:p w14:paraId="51274130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69FCB05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клас Circle з полями: координати центру і радіус кола</w:t>
      </w:r>
    </w:p>
    <w:p w14:paraId="1E06EF80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конструктор, що приймає значення для 3-х полів</w:t>
      </w:r>
    </w:p>
    <w:p w14:paraId="0B1EC3D1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метод __toString(), що повертає рядок в форматі: «Коло з центром в (х, у) і радіусом radius»</w:t>
      </w:r>
    </w:p>
    <w:p w14:paraId="364AD2E3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методи GET і SET для всіх 3-х полів</w:t>
      </w:r>
    </w:p>
    <w:p w14:paraId="6F891D83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об’єкт та перевірте всі його методи</w:t>
      </w:r>
    </w:p>
    <w:p w14:paraId="7A3E1CA1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3BDD3803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lastRenderedPageBreak/>
        <w:t>Завдання 6 (Модифікатори доступу)</w:t>
      </w:r>
    </w:p>
    <w:p w14:paraId="30BA97B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015C26E6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В класі з попереднього завдання зробіть всі поля private.</w:t>
      </w:r>
    </w:p>
    <w:p w14:paraId="474CF4FC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метод, що приймає об’єкт коло, і повертає true, якщо дані кола перетинаються, і false, якщо вони не перетинаються.</w:t>
      </w:r>
    </w:p>
    <w:p w14:paraId="6E5F408F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573CB186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7 (Статичні властивості і методи)</w:t>
      </w:r>
    </w:p>
    <w:p w14:paraId="4E733A05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3585B193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директорію text, а в ній 3 текстових файла</w:t>
      </w:r>
    </w:p>
    <w:p w14:paraId="64FA337C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клас зі статичним полем dir=”text”</w:t>
      </w:r>
    </w:p>
    <w:p w14:paraId="6D960924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2 статичних методи в класі: на читання та запис в файл:</w:t>
      </w:r>
    </w:p>
    <w:p w14:paraId="2FE995E7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 xml:space="preserve">Ім’я файлу передається як параметр метода. </w:t>
      </w:r>
    </w:p>
    <w:p w14:paraId="2F288115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 xml:space="preserve">В метод «на запис в файл» передається ще й рядок, який потрібно дописати в файл. </w:t>
      </w:r>
    </w:p>
    <w:p w14:paraId="3FECC504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Директорія береться зі статичного поля</w:t>
      </w:r>
    </w:p>
    <w:p w14:paraId="794F01B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 xml:space="preserve">     4) Створіть метод, що дозволяє стерти вміст файлу</w:t>
      </w:r>
    </w:p>
    <w:p w14:paraId="6702C750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Перевірте роботу всіх методів</w:t>
      </w:r>
    </w:p>
    <w:p w14:paraId="70A53A7A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0DC1422D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8 (Наслідування)</w:t>
      </w:r>
    </w:p>
    <w:p w14:paraId="4A146288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0B14DF5D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клас Human з властивостями, що характеризують людину (зріст, маса, вік…). Створіть методи GET i SET для кожної властивості</w:t>
      </w:r>
    </w:p>
    <w:p w14:paraId="3AC9B21A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клас Student, який успадковуватиметься від класу Human:</w:t>
      </w:r>
    </w:p>
    <w:p w14:paraId="66C25593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Додайте властивості, специфічні тільки для студента (назва ВНЗ, курс…)</w:t>
      </w:r>
    </w:p>
    <w:p w14:paraId="4859E934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 xml:space="preserve">Додайте в клас методи GET i SET для всіх нових властивостей. </w:t>
      </w:r>
    </w:p>
    <w:p w14:paraId="3C5452F2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Реалізуйте метод, який буде переводити студента на новий курс (тобто просто збільшувати значення поля «курс» на 1)</w:t>
      </w:r>
    </w:p>
    <w:p w14:paraId="09FEECB4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клас Programmer, який успадковуватиметься від класу Human:</w:t>
      </w:r>
    </w:p>
    <w:p w14:paraId="13CB6041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 xml:space="preserve">Додайте властивості, специфічні тільки для програміста (масив з мовами програмування, які він знає, досвід роботи…). </w:t>
      </w:r>
    </w:p>
    <w:p w14:paraId="7C384D30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 xml:space="preserve">Додайте в клас методи GET i SET для всіх нових властивостей. </w:t>
      </w:r>
    </w:p>
    <w:p w14:paraId="16F637C1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Реалізуйте метод, який буде додавати в масив з мовами ще одну мову.</w:t>
      </w:r>
    </w:p>
    <w:p w14:paraId="7EC5B0C4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lastRenderedPageBreak/>
        <w:t>Перевірте роботу всіх класів і всіх методів. Не забудьте змінити зріст і масу у студентів і програмістів, скориставшись методами з батьківського класу Human</w:t>
      </w:r>
    </w:p>
    <w:p w14:paraId="011B3E40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0D2FD839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9 (Абстрактні класи)</w:t>
      </w:r>
    </w:p>
    <w:p w14:paraId="7F86B44F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6DC0297A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Зробіть клас Human абстрактним.</w:t>
      </w:r>
    </w:p>
    <w:p w14:paraId="00042FC6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Напишіть метод «Народження дитини» в класі Human, що викликає метод «Повідомлення при народженні дитини» (не забудьте поставити модифікатор protected), який буде абстрактним</w:t>
      </w:r>
    </w:p>
    <w:p w14:paraId="3BA97B8C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Реалізуйте «Повідомлення при народженні дитини» у класів Student та Programmer</w:t>
      </w:r>
    </w:p>
    <w:p w14:paraId="6FF581AD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Перевірте роботу методів «народження»</w:t>
      </w:r>
    </w:p>
    <w:p w14:paraId="387CAD0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2207B872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Завдання 10 (Інтерфейси)</w:t>
      </w:r>
    </w:p>
    <w:p w14:paraId="1D3BB666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6D11763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Створіть інтерфейс «Прибирання будинку», в якому опишіть 2 методи: «Прибирання кімнати» і «Прибирання кухні»</w:t>
      </w:r>
    </w:p>
    <w:p w14:paraId="6E7AEA82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Додайте створений інтерфейс в клас Human</w:t>
      </w:r>
    </w:p>
    <w:p w14:paraId="7C836A3E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Реалізуйте у кожному класі-спадкоємці (Student та Programmer) обидва методи</w:t>
      </w:r>
    </w:p>
    <w:p w14:paraId="588FD7D0" w14:textId="77777777" w:rsidR="00CA660A" w:rsidRPr="00CA660A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 xml:space="preserve">Реалізація повинна бути у вигляді одного з рядків: «Студент прибирає кімнату», «Студент прибирає кухню», «Програміст прибирає кімнату», «Програміст прибирає кухню», </w:t>
      </w:r>
    </w:p>
    <w:p w14:paraId="1CE7DC53" w14:textId="696BD799" w:rsidR="00A44244" w:rsidRDefault="00CA660A" w:rsidP="00CA660A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CA660A">
        <w:rPr>
          <w:rFonts w:ascii="Times New Roman" w:hAnsi="Times New Roman"/>
          <w:sz w:val="28"/>
          <w:lang w:val="ru-RU"/>
        </w:rPr>
        <w:t>Перевірте роботу методів прибирання в обох класах</w:t>
      </w:r>
    </w:p>
    <w:p w14:paraId="693AF0CE" w14:textId="55FB589C" w:rsidR="002729D3" w:rsidRDefault="002729D3" w:rsidP="002729D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729D3">
        <w:rPr>
          <w:rFonts w:ascii="Times New Roman" w:hAnsi="Times New Roman"/>
          <w:sz w:val="28"/>
          <w:lang w:val="ru-RU"/>
        </w:rPr>
        <w:lastRenderedPageBreak/>
        <w:drawing>
          <wp:inline distT="0" distB="0" distL="0" distR="0" wp14:anchorId="60C834C5" wp14:editId="7B9D60DA">
            <wp:extent cx="3296110" cy="578248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35CF" w14:textId="0D87EFD8" w:rsidR="002729D3" w:rsidRDefault="002729D3" w:rsidP="002729D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1. Результат перевірки роботи усіх класів та їх методів</w:t>
      </w:r>
    </w:p>
    <w:p w14:paraId="3308FAC0" w14:textId="67AA0168" w:rsidR="002729D3" w:rsidRDefault="002729D3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 w:rsidRPr="002729D3">
        <w:rPr>
          <w:rFonts w:ascii="Times New Roman" w:hAnsi="Times New Roman"/>
          <w:b/>
          <w:sz w:val="28"/>
          <w:lang w:val="en-US"/>
        </w:rPr>
        <w:t>Controllers/UserConroller.php</w:t>
      </w:r>
    </w:p>
    <w:p w14:paraId="29E11D15" w14:textId="77777777" w:rsidR="002729D3" w:rsidRP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UserController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@package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Controllers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UserController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Функція виведення повідомлення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$message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Повідомлення для виведення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$message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$message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0004DA09" w14:textId="003C7F5F" w:rsidR="002729D3" w:rsidRDefault="002729D3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14:paraId="2BEF0D85" w14:textId="046B12D9" w:rsidR="002729D3" w:rsidRDefault="002729D3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Handlers/TextFileHanler.php</w:t>
      </w:r>
    </w:p>
    <w:p w14:paraId="2CE220ED" w14:textId="77777777" w:rsidR="002729D3" w:rsidRP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Handlers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Клас для роботи з текстовими файлами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$dir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Директорія для файлів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$dir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"text/"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Метод для читання вмісту файлу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$filename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Назва файлу для читання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string|null Вміст файлу або null, якщо файл не знайдено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readFile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$file_path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self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$dir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$file_path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file_get_contents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$file_path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Метод для запису в файл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$filename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Назва файлу для запису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$content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Зміст для запису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bool true, якщо запис успішний, інакше false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writeFile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$content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$file_path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self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$dir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file_put_contents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$file_path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$content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FILE_APPEND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!==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Метод для очищення вмісту файлу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$filename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Назва файлу для очищення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bool true, якщо очищення успішне, інакше false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clearFile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$file_path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self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$dir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file_put_contents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$file_path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!==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1ABECB14" w14:textId="6A147075" w:rsidR="002729D3" w:rsidRDefault="002729D3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Interfaces/HouseCleaning.php</w:t>
      </w:r>
    </w:p>
    <w:p w14:paraId="2D8388D5" w14:textId="77777777" w:rsid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Інтерфейс для прибирання будинку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interface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HouseCleaning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Метод для прибирання кімнати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Рядок з результатом прибирання кімнати</w:t>
      </w:r>
    </w:p>
    <w:p w14:paraId="6EC614B4" w14:textId="77777777" w:rsidR="002729D3" w:rsidRDefault="002729D3">
      <w:pPr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 w:type="page"/>
      </w:r>
    </w:p>
    <w:p w14:paraId="2D2B160F" w14:textId="2A2529EC" w:rsidR="002729D3" w:rsidRP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cleanRoom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Метод для прибирання кухні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Рядок з результатом прибирання кухні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cleanKitchen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2D2B3423" w14:textId="3A0887E7" w:rsidR="002729D3" w:rsidRDefault="002729D3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Models/Circle.php</w:t>
      </w:r>
    </w:p>
    <w:p w14:paraId="5FB95DFA" w14:textId="77777777" w:rsid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Клас Circle для роботи з колом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$x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Координата X центра кола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$y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Координата Y центра кола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$radius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Радіус кола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$radius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Конструктор класу Circle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$x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Координата X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$y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Координата Y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$radius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Радіус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__construct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$radius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x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y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radius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$radius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Повертає рядок з описом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Рядок з описом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__toString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"Коло з центром в 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2729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</w:t>
      </w:r>
      <w:r w:rsidRPr="002729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 і радіусом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radius</w:t>
      </w:r>
      <w:r w:rsidRPr="002729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координати X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float Координата X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getX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координати X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$x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координати X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</w:p>
    <w:p w14:paraId="5B8B6287" w14:textId="77777777" w:rsidR="002729D3" w:rsidRDefault="002729D3">
      <w:pPr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 w:type="page"/>
      </w:r>
    </w:p>
    <w:p w14:paraId="067D1146" w14:textId="6557274B" w:rsidR="002729D3" w:rsidRP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setX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x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координати Y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float Координата Y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getY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координати Y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$y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координати Y центра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setY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y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радіуса R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float Радіус R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getRadius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radius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радіуса R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радіуса R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setRadius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radius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Перевіряє, чи перетинаються два кола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Circle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$circle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Інше коло для порівняння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bool true, якщо кола перетинаються, інакше false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intersects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Circle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$circle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$distance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sqrt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pow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x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$circle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getX</w:t>
      </w:r>
      <w:r w:rsidRPr="002729D3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)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pow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y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$circle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getY</w:t>
      </w:r>
      <w:r w:rsidRPr="002729D3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729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$distance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radius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$circle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getRadius</w:t>
      </w:r>
      <w:r w:rsidRPr="002729D3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74528EAB" w14:textId="6F6F2097" w:rsidR="002729D3" w:rsidRDefault="002729D3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Models/Human.php</w:t>
      </w:r>
    </w:p>
    <w:p w14:paraId="423EE0C8" w14:textId="77777777" w:rsid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Абстрактний клас для людини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abstract class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Human</w:t>
      </w:r>
    </w:p>
    <w:p w14:paraId="635306E9" w14:textId="77777777" w:rsidR="002729D3" w:rsidRDefault="002729D3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6BCDAEF1" w14:textId="014230B3" w:rsidR="002729D3" w:rsidRPr="002729D3" w:rsidRDefault="002729D3" w:rsidP="00272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$height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Зріст людини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$height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$weight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Вага людини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$weight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int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$age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Вік людини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$age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зросту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float Зріст людини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getHeight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зросту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$height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зросту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setHeight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$height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height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$height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ваги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float Вага людини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ваги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float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$weight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ваги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setWeight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$weight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$weight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віку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int Вік людини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getAge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віку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29D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int </w:t>
      </w:r>
      <w:r w:rsidRPr="00272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$age 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віку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29D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2729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setAge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$age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age </w:t>
      </w:r>
      <w:r w:rsidRPr="002729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729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$age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729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729D3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729D3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1542221E" w14:textId="68D94423" w:rsidR="002729D3" w:rsidRDefault="002729D3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14:paraId="7217F17E" w14:textId="478A898A" w:rsidR="002729D3" w:rsidRDefault="00471C5B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Models/Programmer.php</w:t>
      </w:r>
    </w:p>
    <w:p w14:paraId="0B641EA5" w14:textId="77777777" w:rsidR="00471C5B" w:rsidRDefault="00471C5B" w:rsidP="0047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</w:pP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Interfaces\HouseCleaning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Клас програміста, який успадковує клас Human і реалізує інтерфейс HouseCleaning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Programmer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Human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HouseCleaning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array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$programmingLanguages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Масив з мовами програмування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$programmingLanguages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int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$experience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Досвід роботи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$experience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масив з мовами програмування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array Масив з мовами програмування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getProgrammingLanguages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programmingLanguages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Додає нову мову програмування до масиву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$language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Нова мова програмування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addProgrammingLanguage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$language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programmingLanguages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[]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$language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досвіду роботи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int Досвід роботи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getExperience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experience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досвіду роботи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int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$experience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досвіду роботи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setExperience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$experience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experience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$experience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Реалізація методу прибирання кімнати з інтерфейсу HouseCleaning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Рядок з результатом прибирання кімнати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cleanRoom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"Програміст прибирає кімнату"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</w:p>
    <w:p w14:paraId="4512111E" w14:textId="77777777" w:rsidR="00471C5B" w:rsidRDefault="00471C5B">
      <w:pPr>
        <w:spacing w:after="0" w:line="240" w:lineRule="auto"/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 w:type="page"/>
      </w:r>
    </w:p>
    <w:p w14:paraId="69E7FEEE" w14:textId="1AF85CF0" w:rsidR="00471C5B" w:rsidRPr="00471C5B" w:rsidRDefault="00471C5B" w:rsidP="0047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lastRenderedPageBreak/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Реалізація методу прибирання кухні з інтерфейсу HouseCleaning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Рядок з результатом прибирання кухні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cleanKitchen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"Програміст прибирає кухню"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28CB5836" w14:textId="35332E15" w:rsidR="00471C5B" w:rsidRPr="002729D3" w:rsidRDefault="00471C5B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Models/Student.php</w:t>
      </w:r>
    </w:p>
    <w:p w14:paraId="5209490C" w14:textId="77777777" w:rsidR="00471C5B" w:rsidRPr="00471C5B" w:rsidRDefault="00471C5B" w:rsidP="0047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Interfaces\HouseCleaning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Клас студента, який успадковує клас Human і реалізує інтерфейс HouseCleaning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Human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HouseCleaning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$university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Назва ВНЗ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$university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@var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int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$course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Курс студента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$course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назви ВНЗ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Назва ВНЗ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getUniversity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university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назви ВНЗ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$university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назви ВНЗ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setUniversity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$university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university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$university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Отримує значення курсу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int Курс студента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course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Встановлює значення курсу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int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$course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Нове значення для курсу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course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$course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Метод для переведення студента на новий курс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moveToNextCourse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$this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course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Реалізація методу прибирання кімнати з інтерфейсу HouseCleaning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Рядок з результатом прибирання кімнати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cleanRoom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"Студент прибирає кімнату"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Реалізація методу прибирання кухні з інтерфейсу HouseCleaning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string Рядок з результатом прибирання кухні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cleanKitchen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"Студент прибирає кухню"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062F3194" w14:textId="43BBA057" w:rsidR="002729D3" w:rsidRDefault="00471C5B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 w:rsidRPr="00471C5B">
        <w:rPr>
          <w:rFonts w:ascii="Times New Roman" w:hAnsi="Times New Roman"/>
          <w:b/>
          <w:sz w:val="28"/>
          <w:lang w:val="en-US"/>
        </w:rPr>
        <w:t>Models/UserModel.php</w:t>
      </w:r>
    </w:p>
    <w:p w14:paraId="3AEBA55E" w14:textId="77777777" w:rsidR="00471C5B" w:rsidRPr="00471C5B" w:rsidRDefault="00471C5B" w:rsidP="0047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UserModel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@package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Models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UserModel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Функція виведення повідомлення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$message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Повідомлення для виведення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$message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$message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1002F210" w14:textId="1EB10757" w:rsidR="00471C5B" w:rsidRDefault="00471C5B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Views/UserView.php</w:t>
      </w:r>
    </w:p>
    <w:p w14:paraId="763441B9" w14:textId="77777777" w:rsidR="00471C5B" w:rsidRPr="00471C5B" w:rsidRDefault="00471C5B" w:rsidP="0047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namespace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Views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UserView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@package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Views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UserView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Функція виведення повідомлення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$message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Повідомлення для виведення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$message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$message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087353EC" w14:textId="24AEAFB7" w:rsidR="00471C5B" w:rsidRDefault="00471C5B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14:paraId="5C97C22A" w14:textId="097DFE7B" w:rsidR="00471C5B" w:rsidRDefault="00471C5B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autoload.php</w:t>
      </w:r>
    </w:p>
    <w:p w14:paraId="25D46A8A" w14:textId="77777777" w:rsidR="00471C5B" w:rsidRPr="00471C5B" w:rsidRDefault="00471C5B" w:rsidP="0047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Функція для автопідключення класів за їх іменем та розташуванням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471C5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string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$class_name 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Ім'я класу для підключення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71C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autoloadClasses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$class_name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$class_file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__DIR__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'/'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str_replace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$class_name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'.php'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471C5B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$class_file</w:t>
      </w:r>
      <w:r w:rsidRPr="00471C5B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include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$class_file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spl_autoload_register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'autoloadClasses'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1985D5F" w14:textId="33D3DC15" w:rsidR="00471C5B" w:rsidRDefault="00471C5B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index.php</w:t>
      </w:r>
    </w:p>
    <w:p w14:paraId="241639ED" w14:textId="77777777" w:rsidR="00471C5B" w:rsidRPr="00471C5B" w:rsidRDefault="00471C5B" w:rsidP="0047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require_once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'autoload.php'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Models\Human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Models\Student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Models\Programmer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Models\Circle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Models\UserModel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Controllers\UserController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Views\UserView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$userController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UserController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$userView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UserView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$userModel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UserModel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$userController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"userController"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$userView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"userView"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$userModel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"userModel"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$student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setHeight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170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setUniversity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"University of Life"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Студент: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Зріст: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см&lt;br&gt;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Вага: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кг&lt;br&gt;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Вік: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років&lt;br&gt;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Університет: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getUniversity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Курс: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moveToNextCourse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Новий курс студента: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getCourse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cleanRoom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$student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cleanKitchen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$programmer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Programmer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setHeight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setExperience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addProgrammingLanguage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"PHP"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addProgrammingLanguage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"JavaScript"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Програміст: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Зріст: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см&lt;br&gt;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Вага: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кг&lt;br&gt;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Вік: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getAge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років&lt;br&gt;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Досвід роботи: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getExperience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років&lt;br&gt;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Мови програмування: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implode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getProgrammingLanguages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cleanRoom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$programmer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cleanKitchen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()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require_once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'Handlers/TextFileHandler.php'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use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Handlers\TextFileHandler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TextFileHandler: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writeFile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'file1.txt'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'Додавання тексту в файл 1'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writeFile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'file2.txt'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'Додавання тексту в файл 2'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writeFile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'file3.txt'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'Додавання тексту в файл 3'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readFile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'file1.txt'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readFile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'file2.txt'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readFile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'file3.txt'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clearFile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'file1.txt'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clearFile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'file2.txt'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clearFile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'file3.txt'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Вміст файлу після очищення: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 TextFileHandler::</w:t>
      </w:r>
      <w:r w:rsidRPr="00471C5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readFile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'file1.txt'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$circle1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$circle2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1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Коло 1: 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$circle1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Коло 2: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$circle2 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$circle1</w:t>
      </w:r>
      <w:r w:rsidRPr="00471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471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intersects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471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$circle2</w:t>
      </w:r>
      <w:r w:rsidRPr="00471C5B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Кола перетинаються&lt;br&gt;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Кола не перетинаються&lt;br&gt;</w:t>
      </w:r>
      <w:r w:rsidRPr="00471C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71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71C5B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61AED30A" w14:textId="77777777" w:rsidR="00471C5B" w:rsidRPr="00471C5B" w:rsidRDefault="00471C5B" w:rsidP="002729D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bookmarkStart w:id="0" w:name="_GoBack"/>
      <w:bookmarkEnd w:id="0"/>
    </w:p>
    <w:p w14:paraId="75ABD240" w14:textId="77777777" w:rsidR="00CA660A" w:rsidRDefault="00A273DA" w:rsidP="00CA660A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>
        <w:rPr>
          <w:rFonts w:ascii="Times New Roman" w:hAnsi="Times New Roman"/>
          <w:sz w:val="32"/>
          <w:szCs w:val="32"/>
        </w:rPr>
        <w:t>ми навчил</w:t>
      </w:r>
      <w:r w:rsidR="001577EF" w:rsidRPr="001577EF">
        <w:rPr>
          <w:rFonts w:ascii="Times New Roman" w:hAnsi="Times New Roman"/>
          <w:sz w:val="32"/>
          <w:szCs w:val="32"/>
        </w:rPr>
        <w:t xml:space="preserve">ися </w:t>
      </w:r>
      <w:r w:rsidR="00CA660A" w:rsidRPr="00CA660A">
        <w:rPr>
          <w:rFonts w:ascii="Times New Roman" w:hAnsi="Times New Roman"/>
          <w:sz w:val="32"/>
          <w:szCs w:val="32"/>
        </w:rPr>
        <w:t>працювати з класами</w:t>
      </w:r>
    </w:p>
    <w:p w14:paraId="52B1AE17" w14:textId="1EB0578D" w:rsidR="00F62F59" w:rsidRPr="00CA660A" w:rsidRDefault="00F62F59" w:rsidP="00CA660A">
      <w:pPr>
        <w:tabs>
          <w:tab w:val="left" w:pos="5985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F62F59" w:rsidRPr="00CA660A" w:rsidSect="009F131C">
      <w:headerReference w:type="default" r:id="rId9"/>
      <w:headerReference w:type="first" r:id="rId10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BBC2F" w14:textId="77777777" w:rsidR="00110813" w:rsidRDefault="00110813">
      <w:r>
        <w:separator/>
      </w:r>
    </w:p>
  </w:endnote>
  <w:endnote w:type="continuationSeparator" w:id="0">
    <w:p w14:paraId="641C6B82" w14:textId="77777777" w:rsidR="00110813" w:rsidRDefault="0011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FA1CE" w14:textId="77777777" w:rsidR="00110813" w:rsidRDefault="00110813">
      <w:r>
        <w:separator/>
      </w:r>
    </w:p>
  </w:footnote>
  <w:footnote w:type="continuationSeparator" w:id="0">
    <w:p w14:paraId="3D8DA354" w14:textId="77777777" w:rsidR="00110813" w:rsidRDefault="00110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720F8736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471C5B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D9DBA2D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2729D3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720F8736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471C5B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14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D9DBA2D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2729D3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9352041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2729D3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F893AEE" w:rsidR="00326D2B" w:rsidRPr="003E0570" w:rsidRDefault="0092296A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Чижмотря О.Г.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1BE1E587" w:rsidR="00326D2B" w:rsidRPr="00A9614E" w:rsidRDefault="002729D3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49352041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2729D3">
                        <w:rPr>
                          <w:rFonts w:ascii="Calibri" w:hAnsi="Calibri"/>
                          <w:color w:val="FF0000"/>
                          <w:szCs w:val="28"/>
                        </w:rPr>
                        <w:t>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F893AEE" w:rsidR="00326D2B" w:rsidRPr="003E0570" w:rsidRDefault="0092296A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Чижмотря О.Г.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1BE1E587" w:rsidR="00326D2B" w:rsidRPr="00A9614E" w:rsidRDefault="002729D3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№4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C098C"/>
    <w:rsid w:val="000C5159"/>
    <w:rsid w:val="000C5C39"/>
    <w:rsid w:val="000D2C0A"/>
    <w:rsid w:val="000E57FF"/>
    <w:rsid w:val="000F12CA"/>
    <w:rsid w:val="000F2684"/>
    <w:rsid w:val="000F7DC9"/>
    <w:rsid w:val="00110813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5759"/>
    <w:rsid w:val="001E6442"/>
    <w:rsid w:val="00200C8D"/>
    <w:rsid w:val="002033DA"/>
    <w:rsid w:val="00211AF6"/>
    <w:rsid w:val="002151B1"/>
    <w:rsid w:val="00220A87"/>
    <w:rsid w:val="00221EF8"/>
    <w:rsid w:val="00230DE2"/>
    <w:rsid w:val="00236856"/>
    <w:rsid w:val="00245CE6"/>
    <w:rsid w:val="00246C40"/>
    <w:rsid w:val="002600DB"/>
    <w:rsid w:val="00260199"/>
    <w:rsid w:val="002638A5"/>
    <w:rsid w:val="00265C70"/>
    <w:rsid w:val="002667BF"/>
    <w:rsid w:val="002729D3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1C5B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24D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96A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60A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60A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117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7E909-45C1-487F-9A24-28538AA4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108</TotalTime>
  <Pages>1</Pages>
  <Words>2594</Words>
  <Characters>14791</Characters>
  <Application>Microsoft Office Word</Application>
  <DocSecurity>0</DocSecurity>
  <Lines>123</Lines>
  <Paragraphs>34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24</cp:revision>
  <cp:lastPrinted>2015-03-05T20:32:00Z</cp:lastPrinted>
  <dcterms:created xsi:type="dcterms:W3CDTF">2018-06-18T19:06:00Z</dcterms:created>
  <dcterms:modified xsi:type="dcterms:W3CDTF">2024-06-21T22:22:00Z</dcterms:modified>
</cp:coreProperties>
</file>